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4C" w:rsidRDefault="00397FFD">
      <w:pPr>
        <w:pStyle w:val="a3"/>
        <w:ind w:firstLineChars="1300" w:firstLine="4550"/>
        <w:rPr>
          <w:rFonts w:ascii="Times New Roman"/>
          <w:sz w:val="20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-353060</wp:posOffset>
            </wp:positionV>
            <wp:extent cx="2235835" cy="2907665"/>
            <wp:effectExtent l="0" t="0" r="12065" b="6985"/>
            <wp:wrapNone/>
            <wp:docPr id="1" name="图片 1" descr="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j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-1949450</wp:posOffset>
                </wp:positionH>
                <wp:positionV relativeFrom="paragraph">
                  <wp:posOffset>-457200</wp:posOffset>
                </wp:positionV>
                <wp:extent cx="16212185" cy="3119755"/>
                <wp:effectExtent l="0" t="0" r="0" b="508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2457" cy="3119718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0" o:spid="_x0000_s1026" o:spt="1" style="position:absolute;left:0pt;margin-left:-153.5pt;margin-top:-36pt;height:245.65pt;width:1276.55pt;z-index:-251664384;mso-width-relative:page;mso-height-relative:page;" fillcolor="#4694A9" filled="t" stroked="f" coordsize="21600,21600" o:gfxdata="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YRt3dsAAAANAQAADwAAAAAAAAABACAAAAAiAAAAZHJzL2Rvd25yZXYu&#10;eG1sUEsBAhQAFAAAAAgAh07iQIDOnF/4AQAA3g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-38100</wp:posOffset>
                </wp:positionV>
                <wp:extent cx="283210" cy="222885"/>
                <wp:effectExtent l="0" t="0" r="0" b="0"/>
                <wp:wrapNone/>
                <wp:docPr id="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2901" cy="222838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B7E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圆形小人1 29" o:spid="_x0000_s1026" o:spt="100" style="position:absolute;left:0pt;margin-left:-153pt;margin-top:-3pt;height:17.55pt;width:22.3pt;z-index:251656192;v-text-anchor:middle;mso-width-relative:page;mso-height-relative:page;" fillcolor="#52B7E1" filled="t" stroked="f" coordsize="683211,432048" o:gfxdata="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LB2P7TZAAAACwEAAA8AAAAAAAAA&#10;AQAgAAAAIgAAAGRycy9kb3ducmV2LnhtbFBLAQIUABQAAAAIAIdO4kDPmpzWhAYAAB4bAAAOAAAA&#10;AAAAAAEAIAAAACgBAABkcnMvZTJvRG9jLnhtbFBLBQYAAAAABgAGAFkBAAAe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7,625;503,953;503,963;381,963;381,944;333,656;377,625;178,483;357,949;357,963;0,963;0,949;178,483;377,284;427,433;377,583;327,433;377,284;178,0;250,211;178,423;108,211;178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b/>
          <w:color w:val="FFFFFF"/>
          <w:sz w:val="91"/>
          <w:lang w:eastAsia="zh-CN"/>
        </w:rPr>
        <w:t>张浩纯</w:t>
      </w:r>
    </w:p>
    <w:p w:rsidR="00DF604C" w:rsidRDefault="00397FFD">
      <w:pPr>
        <w:tabs>
          <w:tab w:val="left" w:pos="6885"/>
        </w:tabs>
        <w:spacing w:line="872" w:lineRule="exact"/>
        <w:ind w:firstLineChars="900" w:firstLine="4725"/>
        <w:rPr>
          <w:color w:val="FFFFFF"/>
          <w:spacing w:val="20"/>
          <w:sz w:val="51"/>
          <w:lang w:eastAsia="zh-CN"/>
        </w:rPr>
      </w:pPr>
      <w:r>
        <w:rPr>
          <w:color w:val="FFFFFF"/>
          <w:spacing w:val="15"/>
          <w:sz w:val="51"/>
          <w:lang w:eastAsia="zh-CN"/>
        </w:rPr>
        <w:t>求职意向</w:t>
      </w:r>
      <w:r>
        <w:rPr>
          <w:color w:val="FFFFFF"/>
          <w:spacing w:val="15"/>
          <w:sz w:val="51"/>
          <w:lang w:eastAsia="zh-CN"/>
        </w:rPr>
        <w:tab/>
        <w:t>：</w:t>
      </w:r>
      <w:r>
        <w:rPr>
          <w:rFonts w:hint="eastAsia"/>
          <w:color w:val="FFFFFF"/>
          <w:spacing w:val="15"/>
          <w:sz w:val="51"/>
          <w:lang w:eastAsia="zh-CN"/>
        </w:rPr>
        <w:t>Java</w:t>
      </w:r>
      <w:r>
        <w:rPr>
          <w:color w:val="FFFFFF"/>
          <w:spacing w:val="20"/>
          <w:sz w:val="51"/>
          <w:lang w:eastAsia="zh-CN"/>
        </w:rPr>
        <w:t>研发工程师</w:t>
      </w:r>
    </w:p>
    <w:p w:rsidR="00DF604C" w:rsidRDefault="00397FFD">
      <w:pPr>
        <w:tabs>
          <w:tab w:val="left" w:pos="8630"/>
          <w:tab w:val="left" w:pos="16019"/>
        </w:tabs>
        <w:spacing w:before="260"/>
        <w:ind w:firstLineChars="2500" w:firstLine="5500"/>
        <w:rPr>
          <w:sz w:val="40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8724900</wp:posOffset>
                </wp:positionH>
                <wp:positionV relativeFrom="paragraph">
                  <wp:posOffset>259715</wp:posOffset>
                </wp:positionV>
                <wp:extent cx="252095" cy="252730"/>
                <wp:effectExtent l="0" t="0" r="0" b="0"/>
                <wp:wrapNone/>
                <wp:docPr id="7337" name="Freefor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252787"/>
                        </a:xfrm>
                        <a:custGeom>
                          <a:avLst/>
                          <a:gdLst>
                            <a:gd name="T0" fmla="*/ 87 w 94"/>
                            <a:gd name="T1" fmla="*/ 82 h 95"/>
                            <a:gd name="T2" fmla="*/ 64 w 94"/>
                            <a:gd name="T3" fmla="*/ 59 h 95"/>
                            <a:gd name="T4" fmla="*/ 75 w 94"/>
                            <a:gd name="T5" fmla="*/ 53 h 95"/>
                            <a:gd name="T6" fmla="*/ 94 w 94"/>
                            <a:gd name="T7" fmla="*/ 73 h 95"/>
                            <a:gd name="T8" fmla="*/ 87 w 94"/>
                            <a:gd name="T9" fmla="*/ 82 h 95"/>
                            <a:gd name="T10" fmla="*/ 35 w 94"/>
                            <a:gd name="T11" fmla="*/ 30 h 95"/>
                            <a:gd name="T12" fmla="*/ 11 w 94"/>
                            <a:gd name="T13" fmla="*/ 6 h 95"/>
                            <a:gd name="T14" fmla="*/ 20 w 94"/>
                            <a:gd name="T15" fmla="*/ 0 h 95"/>
                            <a:gd name="T16" fmla="*/ 40 w 94"/>
                            <a:gd name="T17" fmla="*/ 19 h 95"/>
                            <a:gd name="T18" fmla="*/ 35 w 94"/>
                            <a:gd name="T19" fmla="*/ 30 h 95"/>
                            <a:gd name="T20" fmla="*/ 33 w 94"/>
                            <a:gd name="T21" fmla="*/ 32 h 95"/>
                            <a:gd name="T22" fmla="*/ 46 w 94"/>
                            <a:gd name="T23" fmla="*/ 50 h 95"/>
                            <a:gd name="T24" fmla="*/ 62 w 94"/>
                            <a:gd name="T25" fmla="*/ 61 h 95"/>
                            <a:gd name="T26" fmla="*/ 85 w 94"/>
                            <a:gd name="T27" fmla="*/ 84 h 95"/>
                            <a:gd name="T28" fmla="*/ 34 w 94"/>
                            <a:gd name="T29" fmla="*/ 63 h 95"/>
                            <a:gd name="T30" fmla="*/ 9 w 94"/>
                            <a:gd name="T31" fmla="*/ 8 h 95"/>
                            <a:gd name="T32" fmla="*/ 33 w 94"/>
                            <a:gd name="T33" fmla="*/ 32 h 95"/>
                            <a:gd name="T34" fmla="*/ 33 w 94"/>
                            <a:gd name="T35" fmla="*/ 32 h 95"/>
                            <a:gd name="T36" fmla="*/ 33 w 94"/>
                            <a:gd name="T37" fmla="*/ 3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94" h="95">
                              <a:moveTo>
                                <a:pt x="87" y="82"/>
                              </a:move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7" y="56"/>
                                <a:pt x="72" y="52"/>
                                <a:pt x="75" y="53"/>
                              </a:cubicBezTo>
                              <a:cubicBezTo>
                                <a:pt x="75" y="54"/>
                                <a:pt x="94" y="73"/>
                                <a:pt x="94" y="73"/>
                              </a:cubicBezTo>
                              <a:cubicBezTo>
                                <a:pt x="87" y="82"/>
                                <a:pt x="87" y="82"/>
                                <a:pt x="87" y="82"/>
                              </a:cubicBezTo>
                              <a:close/>
                              <a:moveTo>
                                <a:pt x="35" y="30"/>
                              </a:move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20" y="0"/>
                                <a:pt x="39" y="17"/>
                                <a:pt x="40" y="19"/>
                              </a:cubicBezTo>
                              <a:cubicBezTo>
                                <a:pt x="42" y="22"/>
                                <a:pt x="38" y="27"/>
                                <a:pt x="35" y="30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6"/>
                                <a:pt x="46" y="50"/>
                              </a:cubicBezTo>
                              <a:cubicBezTo>
                                <a:pt x="57" y="60"/>
                                <a:pt x="61" y="61"/>
                                <a:pt x="62" y="61"/>
                              </a:cubicBezTo>
                              <a:cubicBezTo>
                                <a:pt x="85" y="84"/>
                                <a:pt x="85" y="84"/>
                                <a:pt x="85" y="84"/>
                              </a:cubicBezTo>
                              <a:cubicBezTo>
                                <a:pt x="82" y="86"/>
                                <a:pt x="68" y="95"/>
                                <a:pt x="34" y="63"/>
                              </a:cubicBezTo>
                              <a:cubicBezTo>
                                <a:pt x="0" y="32"/>
                                <a:pt x="7" y="12"/>
                                <a:pt x="9" y="8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6" o:spid="_x0000_s1026" o:spt="100" style="position:absolute;left:0pt;margin-left:687pt;margin-top:20.45pt;height:19.9pt;width:19.85pt;z-index:251658240;mso-width-relative:page;mso-height-relative:page;" fillcolor="#FFFFFF [3212]" filled="t" stroked="f" coordsize="94,95" o:gfxdata="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AlQ93a2gAAAAsB&#10;AAAPAAAAAAAAAAEAIAAAACIAAABkcnMvZG93bnJldi54bWxQSwECFAAUAAAACACHTuJAHQwpVf4E&#10;AAAwEwAADgAAAAAAAAABACAAAAApAQAAZHJzL2Uyb0RvYy54bWxQSwUGAAAAAAYABgBZAQAAmQgA&#10;AAAA&#10;" path="m87,82c64,59,64,59,64,59c67,56,72,52,75,53c75,54,94,73,94,73c87,82,87,82,87,82xm35,30c11,6,11,6,11,6c20,0,20,0,20,0c20,0,39,17,40,19c42,22,38,27,35,30xm33,32c33,32,33,36,46,50c57,60,61,61,62,61c85,84,85,84,85,84c82,86,68,95,34,63c0,32,7,12,9,8c33,32,33,32,33,32xm33,32c33,32,33,32,33,32e">
                <v:path o:connectlocs="233234,218195;171574,156994;201063,141028;252000,194246;233234,218195;93829,79827;29489,15965;53617,0;107234,50557;93829,79827;88468,85149;123319,133045;166212,162315;227872,223516;91148,167637;24127,21287;88468,85149;88468,85149;88468,85149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230505</wp:posOffset>
                </wp:positionV>
                <wp:extent cx="283845" cy="222885"/>
                <wp:effectExtent l="0" t="0" r="1905" b="5715"/>
                <wp:wrapNone/>
                <wp:docPr id="21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3845" cy="222885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圆形小人1 29" o:spid="_x0000_s1026" o:spt="100" style="position:absolute;left:0pt;margin-left:240.25pt;margin-top:18.15pt;height:17.55pt;width:22.35pt;z-index:251659264;v-text-anchor:middle;mso-width-relative:page;mso-height-relative:page;" fillcolor="#FFFFFF [3212]" filled="t" stroked="f" coordsize="683211,432048" o:gfxdata="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8,625;505,953;505,964;383,964;383,944;334,656;378,625;179,483;358,949;358,964;0,964;0,949;179,483;378,284;429,433;378,583;328,433;378,284;179,0;250,212;179,424;108,212;179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280035</wp:posOffset>
                </wp:positionV>
                <wp:extent cx="251460" cy="186055"/>
                <wp:effectExtent l="0" t="0" r="0" b="4445"/>
                <wp:wrapNone/>
                <wp:docPr id="7349" name="Freefor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51460" cy="186055"/>
                        </a:xfrm>
                        <a:custGeom>
                          <a:avLst/>
                          <a:gdLst>
                            <a:gd name="T0" fmla="*/ 110 w 122"/>
                            <a:gd name="T1" fmla="*/ 0 h 90"/>
                            <a:gd name="T2" fmla="*/ 12 w 122"/>
                            <a:gd name="T3" fmla="*/ 0 h 90"/>
                            <a:gd name="T4" fmla="*/ 0 w 122"/>
                            <a:gd name="T5" fmla="*/ 12 h 90"/>
                            <a:gd name="T6" fmla="*/ 0 w 122"/>
                            <a:gd name="T7" fmla="*/ 78 h 90"/>
                            <a:gd name="T8" fmla="*/ 12 w 122"/>
                            <a:gd name="T9" fmla="*/ 90 h 90"/>
                            <a:gd name="T10" fmla="*/ 110 w 122"/>
                            <a:gd name="T11" fmla="*/ 90 h 90"/>
                            <a:gd name="T12" fmla="*/ 122 w 122"/>
                            <a:gd name="T13" fmla="*/ 78 h 90"/>
                            <a:gd name="T14" fmla="*/ 122 w 122"/>
                            <a:gd name="T15" fmla="*/ 12 h 90"/>
                            <a:gd name="T16" fmla="*/ 110 w 122"/>
                            <a:gd name="T17" fmla="*/ 0 h 90"/>
                            <a:gd name="T18" fmla="*/ 110 w 122"/>
                            <a:gd name="T19" fmla="*/ 0 h 90"/>
                            <a:gd name="T20" fmla="*/ 110 w 122"/>
                            <a:gd name="T21" fmla="*/ 25 h 90"/>
                            <a:gd name="T22" fmla="*/ 61 w 122"/>
                            <a:gd name="T23" fmla="*/ 55 h 90"/>
                            <a:gd name="T24" fmla="*/ 12 w 122"/>
                            <a:gd name="T25" fmla="*/ 25 h 90"/>
                            <a:gd name="T26" fmla="*/ 12 w 122"/>
                            <a:gd name="T27" fmla="*/ 13 h 90"/>
                            <a:gd name="T28" fmla="*/ 61 w 122"/>
                            <a:gd name="T29" fmla="*/ 43 h 90"/>
                            <a:gd name="T30" fmla="*/ 110 w 122"/>
                            <a:gd name="T31" fmla="*/ 13 h 90"/>
                            <a:gd name="T32" fmla="*/ 110 w 122"/>
                            <a:gd name="T33" fmla="*/ 25 h 90"/>
                            <a:gd name="T34" fmla="*/ 110 w 122"/>
                            <a:gd name="T35" fmla="*/ 25 h 90"/>
                            <a:gd name="T36" fmla="*/ 110 w 122"/>
                            <a:gd name="T37" fmla="*/ 25 h 90"/>
                            <a:gd name="T38" fmla="*/ 110 w 122"/>
                            <a:gd name="T39" fmla="*/ 25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2" h="90">
                              <a:moveTo>
                                <a:pt x="110" y="0"/>
                              </a:move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5" y="0"/>
                                <a:pt x="0" y="6"/>
                                <a:pt x="0" y="12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85"/>
                                <a:pt x="5" y="90"/>
                                <a:pt x="12" y="90"/>
                              </a:cubicBezTo>
                              <a:cubicBezTo>
                                <a:pt x="110" y="90"/>
                                <a:pt x="110" y="90"/>
                                <a:pt x="110" y="90"/>
                              </a:cubicBezTo>
                              <a:cubicBezTo>
                                <a:pt x="117" y="90"/>
                                <a:pt x="122" y="85"/>
                                <a:pt x="122" y="78"/>
                              </a:cubicBezTo>
                              <a:cubicBezTo>
                                <a:pt x="122" y="12"/>
                                <a:pt x="122" y="12"/>
                                <a:pt x="122" y="12"/>
                              </a:cubicBezTo>
                              <a:cubicBezTo>
                                <a:pt x="122" y="6"/>
                                <a:pt x="117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61" y="55"/>
                                <a:pt x="61" y="55"/>
                                <a:pt x="61" y="5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43"/>
                                <a:pt x="61" y="43"/>
                                <a:pt x="61" y="43"/>
                              </a:cubicBezTo>
                              <a:cubicBezTo>
                                <a:pt x="110" y="13"/>
                                <a:pt x="110" y="13"/>
                                <a:pt x="110" y="13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3" o:spid="_x0000_s1026" o:spt="100" style="position:absolute;left:0pt;flip:x;margin-left:399.3pt;margin-top:22.05pt;height:14.65pt;width:19.8pt;z-index:251657216;mso-width-relative:page;mso-height-relative:page;" fillcolor="#FFFFFF [3212]" filled="t" stroked="f" coordsize="122,90" o:gfxdata="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B+n3BH2QAAAAkBAAAPAAAAAAAAAAEAIAAAACIAAABkcnMvZG93bnJldi54&#10;bWxQSwECFAAUAAAACACHTuJAipyKP94EAABpFAAADgAAAAAAAAABACAAAAAoAQAAZHJzL2Uyb0Rv&#10;Yy54bWxQSwUGAAAAAAYABgBZAQAAeAgAAAAA&#10;" path="m110,0c12,0,12,0,12,0c5,0,0,6,0,12c0,78,0,78,0,78c0,85,5,90,12,90c110,90,110,90,110,90c117,90,122,85,122,78c122,12,122,12,122,12c122,6,117,0,110,0c110,0,110,0,110,0xm110,25c61,55,61,55,61,55c12,25,12,25,12,25c12,13,12,13,12,13c61,43,61,43,61,43c110,13,110,13,110,13c110,25,110,25,110,25c110,25,110,25,110,25xm110,25c110,25,110,25,110,25e">
                <v:path o:connectlocs="226726,0;24733,0;0,24807;0,161247;24733,186055;226726,186055;251460,161247;251460,24807;226726,0;226726,0;226726,51681;125730,113700;24733,51681;24733,26874;125730,88892;226726,26874;226726,51681;226726,51681;226726,51681;226726,51681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FFFFFF"/>
          <w:spacing w:val="12"/>
          <w:sz w:val="40"/>
          <w:lang w:eastAsia="zh-CN"/>
        </w:rPr>
        <w:t>广东</w:t>
      </w:r>
      <w:r>
        <w:rPr>
          <w:rFonts w:hint="eastAsia"/>
          <w:color w:val="FFFFFF"/>
          <w:spacing w:val="12"/>
          <w:sz w:val="40"/>
          <w:lang w:eastAsia="zh-CN"/>
        </w:rPr>
        <w:t>佛山</w:t>
      </w:r>
      <w:r>
        <w:rPr>
          <w:color w:val="FFFFFF"/>
          <w:spacing w:val="12"/>
          <w:sz w:val="40"/>
          <w:lang w:eastAsia="zh-CN"/>
        </w:rPr>
        <w:tab/>
      </w:r>
      <w:r>
        <w:rPr>
          <w:rFonts w:hint="eastAsia"/>
          <w:color w:val="FFFFFF"/>
          <w:spacing w:val="12"/>
          <w:sz w:val="40"/>
          <w:lang w:eastAsia="zh-CN"/>
        </w:rPr>
        <w:t>18819446403@163.com</w:t>
      </w:r>
      <w:r>
        <w:rPr>
          <w:color w:val="FFFFFF"/>
          <w:spacing w:val="14"/>
          <w:sz w:val="40"/>
          <w:lang w:eastAsia="zh-CN"/>
        </w:rPr>
        <w:t xml:space="preserve">          </w:t>
      </w:r>
      <w:r>
        <w:rPr>
          <w:color w:val="FFFFFF"/>
          <w:spacing w:val="15"/>
          <w:sz w:val="40"/>
          <w:lang w:eastAsia="zh-CN"/>
        </w:rPr>
        <w:t>联系方式：</w:t>
      </w:r>
      <w:r>
        <w:rPr>
          <w:rFonts w:hint="eastAsia"/>
          <w:color w:val="FFFFFF"/>
          <w:spacing w:val="15"/>
          <w:sz w:val="40"/>
          <w:lang w:eastAsia="zh-CN"/>
        </w:rPr>
        <w:t>188</w:t>
      </w:r>
      <w:r>
        <w:rPr>
          <w:color w:val="FFFFFF"/>
          <w:spacing w:val="15"/>
          <w:sz w:val="40"/>
          <w:lang w:eastAsia="zh-CN"/>
        </w:rPr>
        <w:t>-</w:t>
      </w:r>
      <w:r>
        <w:rPr>
          <w:rFonts w:hint="eastAsia"/>
          <w:color w:val="FFFFFF"/>
          <w:spacing w:val="15"/>
          <w:sz w:val="40"/>
          <w:lang w:eastAsia="zh-CN"/>
        </w:rPr>
        <w:t>1944</w:t>
      </w:r>
      <w:r>
        <w:rPr>
          <w:color w:val="FFFFFF"/>
          <w:spacing w:val="15"/>
          <w:sz w:val="40"/>
          <w:lang w:eastAsia="zh-CN"/>
        </w:rPr>
        <w:t>-</w:t>
      </w:r>
      <w:r>
        <w:rPr>
          <w:rFonts w:hint="eastAsia"/>
          <w:color w:val="FFFFFF"/>
          <w:spacing w:val="15"/>
          <w:sz w:val="40"/>
          <w:lang w:eastAsia="zh-CN"/>
        </w:rPr>
        <w:t>6403</w:t>
      </w:r>
    </w:p>
    <w:p w:rsidR="00DF604C" w:rsidRDefault="00DF604C">
      <w:pPr>
        <w:pStyle w:val="a3"/>
        <w:rPr>
          <w:sz w:val="20"/>
          <w:lang w:eastAsia="zh-CN"/>
        </w:rPr>
      </w:pPr>
    </w:p>
    <w:p w:rsidR="00DF604C" w:rsidRDefault="00DF604C">
      <w:pPr>
        <w:pStyle w:val="a3"/>
        <w:rPr>
          <w:sz w:val="20"/>
          <w:lang w:eastAsia="zh-CN"/>
        </w:rPr>
      </w:pPr>
    </w:p>
    <w:p w:rsidR="00DF604C" w:rsidRDefault="00397FFD">
      <w:pPr>
        <w:pStyle w:val="a3"/>
        <w:rPr>
          <w:sz w:val="20"/>
          <w:lang w:eastAsia="zh-CN"/>
        </w:rPr>
      </w:pPr>
      <w:r>
        <w:rPr>
          <w:noProof/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240665</wp:posOffset>
                </wp:positionV>
                <wp:extent cx="14135100" cy="202565"/>
                <wp:effectExtent l="0" t="0" r="0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202565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left:0pt;margin-top:18.95pt;height:15.95pt;width:1113pt;mso-position-horizontal-relative:page;z-index:251660288;mso-width-relative:page;mso-height-relative:page;" fillcolor="#4694A9" filled="t" stroked="f" coordsize="21600,21600" o:gfxdata="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usPc9UAAAAHAQAADwAAAAAAAAABACAAAAAiAAAAZHJzL2Rvd25yZXYueG1sUEsB&#10;AhQAFAAAAAgAh07iQD25/Sz4AQAA3AMAAA4AAAAAAAAAAQAgAAAAJAEAAGRycy9lMm9Eb2MueG1s&#10;UEsFBgAAAAAGAAYAWQEAAI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DF604C" w:rsidRDefault="00DF604C">
      <w:pPr>
        <w:pStyle w:val="a3"/>
        <w:rPr>
          <w:sz w:val="20"/>
          <w:lang w:eastAsia="zh-CN"/>
        </w:rPr>
      </w:pPr>
    </w:p>
    <w:p w:rsidR="00DF604C" w:rsidRDefault="00DF604C">
      <w:pPr>
        <w:pStyle w:val="a3"/>
        <w:rPr>
          <w:sz w:val="20"/>
          <w:lang w:eastAsia="zh-CN"/>
        </w:rPr>
      </w:pPr>
    </w:p>
    <w:p w:rsidR="00DF604C" w:rsidRDefault="00397FFD">
      <w:pPr>
        <w:pStyle w:val="1"/>
        <w:spacing w:line="276" w:lineRule="auto"/>
        <w:ind w:leftChars="250" w:left="550"/>
        <w:rPr>
          <w:color w:val="050100"/>
          <w:sz w:val="44"/>
          <w:szCs w:val="44"/>
          <w:lang w:eastAsia="zh-CN"/>
        </w:rPr>
      </w:pPr>
      <w:r>
        <w:rPr>
          <w:noProof/>
          <w:color w:val="050100"/>
          <w:sz w:val="44"/>
          <w:szCs w:val="44"/>
          <w:lang w:eastAsia="zh-CN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436880</wp:posOffset>
            </wp:positionV>
            <wp:extent cx="12083415" cy="106680"/>
            <wp:effectExtent l="0" t="0" r="0" b="825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教育背景</w:t>
      </w:r>
    </w:p>
    <w:p w:rsidR="00DF604C" w:rsidRDefault="00397FFD">
      <w:pPr>
        <w:tabs>
          <w:tab w:val="left" w:pos="5940"/>
          <w:tab w:val="left" w:pos="11535"/>
        </w:tabs>
        <w:spacing w:before="10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z w:val="30"/>
          <w:szCs w:val="30"/>
          <w:lang w:eastAsia="zh-CN"/>
        </w:rPr>
        <w:t>2</w:t>
      </w:r>
      <w:r>
        <w:rPr>
          <w:rFonts w:hint="eastAsia"/>
          <w:b/>
          <w:color w:val="070101"/>
          <w:sz w:val="30"/>
          <w:szCs w:val="30"/>
          <w:lang w:eastAsia="zh-CN"/>
        </w:rPr>
        <w:t>013</w:t>
      </w:r>
      <w:r>
        <w:rPr>
          <w:b/>
          <w:color w:val="070101"/>
          <w:sz w:val="30"/>
          <w:szCs w:val="30"/>
          <w:lang w:eastAsia="zh-CN"/>
        </w:rPr>
        <w:t>-20</w:t>
      </w:r>
      <w:r>
        <w:rPr>
          <w:rFonts w:hint="eastAsia"/>
          <w:b/>
          <w:color w:val="070101"/>
          <w:sz w:val="30"/>
          <w:szCs w:val="30"/>
          <w:lang w:eastAsia="zh-CN"/>
        </w:rPr>
        <w:t>17</w:t>
      </w:r>
      <w:r>
        <w:rPr>
          <w:b/>
          <w:color w:val="070101"/>
          <w:sz w:val="30"/>
          <w:szCs w:val="30"/>
          <w:lang w:eastAsia="zh-CN"/>
        </w:rPr>
        <w:tab/>
        <w:t>广州</w:t>
      </w:r>
      <w:r>
        <w:rPr>
          <w:rFonts w:hint="eastAsia"/>
          <w:b/>
          <w:color w:val="070101"/>
          <w:sz w:val="30"/>
          <w:szCs w:val="30"/>
          <w:lang w:eastAsia="zh-CN"/>
        </w:rPr>
        <w:t>大学华软软件学院</w:t>
      </w:r>
      <w:r>
        <w:rPr>
          <w:b/>
          <w:color w:val="070101"/>
          <w:sz w:val="30"/>
          <w:szCs w:val="30"/>
          <w:lang w:eastAsia="zh-CN"/>
        </w:rPr>
        <w:tab/>
        <w:t>计算机科学与技术（本科）</w:t>
      </w:r>
    </w:p>
    <w:p w:rsidR="00DF604C" w:rsidRDefault="00397FFD">
      <w:pPr>
        <w:pStyle w:val="1"/>
        <w:spacing w:line="276" w:lineRule="auto"/>
        <w:ind w:leftChars="250" w:left="550"/>
        <w:rPr>
          <w:color w:val="050100"/>
          <w:sz w:val="44"/>
          <w:szCs w:val="44"/>
          <w:lang w:eastAsia="zh-CN"/>
        </w:rPr>
      </w:pPr>
      <w:r>
        <w:rPr>
          <w:noProof/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418465</wp:posOffset>
            </wp:positionV>
            <wp:extent cx="12083415" cy="106680"/>
            <wp:effectExtent l="0" t="0" r="0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工作经验</w:t>
      </w:r>
    </w:p>
    <w:p w:rsidR="00DF604C" w:rsidRDefault="00397FFD">
      <w:pPr>
        <w:tabs>
          <w:tab w:val="left" w:pos="6072"/>
          <w:tab w:val="left" w:pos="11630"/>
        </w:tabs>
        <w:spacing w:before="224"/>
        <w:ind w:leftChars="250" w:left="5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b/>
          <w:color w:val="070101"/>
          <w:spacing w:val="12"/>
          <w:sz w:val="30"/>
          <w:szCs w:val="30"/>
          <w:lang w:eastAsia="zh-CN"/>
        </w:rPr>
        <w:t>2</w:t>
      </w:r>
      <w:r>
        <w:rPr>
          <w:rFonts w:hint="eastAsia"/>
          <w:b/>
          <w:color w:val="070101"/>
          <w:spacing w:val="12"/>
          <w:sz w:val="30"/>
          <w:szCs w:val="30"/>
          <w:lang w:eastAsia="zh-CN"/>
        </w:rPr>
        <w:t>017</w:t>
      </w:r>
      <w:r>
        <w:rPr>
          <w:b/>
          <w:color w:val="070101"/>
          <w:spacing w:val="12"/>
          <w:sz w:val="30"/>
          <w:szCs w:val="30"/>
          <w:lang w:eastAsia="zh-CN"/>
        </w:rPr>
        <w:t>.0</w:t>
      </w:r>
      <w:r>
        <w:rPr>
          <w:rFonts w:hint="eastAsia"/>
          <w:b/>
          <w:color w:val="070101"/>
          <w:spacing w:val="12"/>
          <w:sz w:val="30"/>
          <w:szCs w:val="30"/>
          <w:lang w:eastAsia="zh-CN"/>
        </w:rPr>
        <w:t>8</w:t>
      </w:r>
      <w:r>
        <w:rPr>
          <w:b/>
          <w:color w:val="070101"/>
          <w:spacing w:val="28"/>
          <w:sz w:val="30"/>
          <w:szCs w:val="30"/>
          <w:lang w:eastAsia="zh-CN"/>
        </w:rPr>
        <w:t xml:space="preserve"> </w:t>
      </w:r>
      <w:r>
        <w:rPr>
          <w:b/>
          <w:color w:val="070101"/>
          <w:spacing w:val="11"/>
          <w:sz w:val="30"/>
          <w:szCs w:val="30"/>
          <w:lang w:eastAsia="zh-CN"/>
        </w:rPr>
        <w:t>至今</w:t>
      </w:r>
      <w:r>
        <w:rPr>
          <w:b/>
          <w:color w:val="070101"/>
          <w:spacing w:val="11"/>
          <w:sz w:val="30"/>
          <w:szCs w:val="30"/>
          <w:lang w:eastAsia="zh-CN"/>
        </w:rPr>
        <w:tab/>
      </w:r>
      <w:r w:rsidR="00D961A9">
        <w:rPr>
          <w:rFonts w:hint="eastAsia"/>
          <w:b/>
          <w:color w:val="070101"/>
          <w:spacing w:val="12"/>
          <w:sz w:val="30"/>
          <w:szCs w:val="30"/>
          <w:lang w:eastAsia="zh-CN"/>
        </w:rPr>
        <w:t>佛山市科瑞森科技有限公司</w:t>
      </w:r>
      <w:r>
        <w:rPr>
          <w:b/>
          <w:color w:val="070101"/>
          <w:spacing w:val="12"/>
          <w:sz w:val="30"/>
          <w:szCs w:val="30"/>
          <w:lang w:eastAsia="zh-CN"/>
        </w:rPr>
        <w:tab/>
      </w:r>
      <w:r>
        <w:rPr>
          <w:b/>
          <w:color w:val="070101"/>
          <w:spacing w:val="9"/>
          <w:sz w:val="30"/>
          <w:szCs w:val="30"/>
          <w:lang w:eastAsia="zh-CN"/>
        </w:rPr>
        <w:t>Java开发工程师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1.   </w:t>
      </w:r>
      <w:r>
        <w:rPr>
          <w:sz w:val="30"/>
          <w:szCs w:val="30"/>
          <w:lang w:eastAsia="zh-CN"/>
        </w:rPr>
        <w:t>负责公司</w:t>
      </w:r>
      <w:r>
        <w:rPr>
          <w:rFonts w:hint="eastAsia"/>
          <w:sz w:val="30"/>
          <w:szCs w:val="30"/>
          <w:lang w:eastAsia="zh-CN"/>
        </w:rPr>
        <w:t>项目</w:t>
      </w:r>
      <w:r>
        <w:rPr>
          <w:sz w:val="30"/>
          <w:szCs w:val="30"/>
          <w:lang w:eastAsia="zh-CN"/>
        </w:rPr>
        <w:t>产品的需求分析设计、技术实现和用户体验；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2.   </w:t>
      </w:r>
      <w:r>
        <w:rPr>
          <w:sz w:val="30"/>
          <w:szCs w:val="30"/>
          <w:lang w:eastAsia="zh-CN"/>
        </w:rPr>
        <w:t>负责所属</w:t>
      </w:r>
      <w:r>
        <w:rPr>
          <w:rFonts w:hint="eastAsia"/>
          <w:sz w:val="30"/>
          <w:szCs w:val="30"/>
          <w:lang w:eastAsia="zh-CN"/>
        </w:rPr>
        <w:t>功能</w:t>
      </w:r>
      <w:r>
        <w:rPr>
          <w:sz w:val="30"/>
          <w:szCs w:val="30"/>
          <w:lang w:eastAsia="zh-CN"/>
        </w:rPr>
        <w:t>模块的</w:t>
      </w:r>
      <w:r>
        <w:rPr>
          <w:rFonts w:hint="eastAsia"/>
          <w:sz w:val="30"/>
          <w:szCs w:val="30"/>
          <w:lang w:eastAsia="zh-CN"/>
        </w:rPr>
        <w:t>数据库设计与</w:t>
      </w:r>
      <w:r>
        <w:rPr>
          <w:sz w:val="30"/>
          <w:szCs w:val="30"/>
          <w:lang w:eastAsia="zh-CN"/>
        </w:rPr>
        <w:t>代码开发、调试与维护工作；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3.   负责跟进产品新功能或优化功能的上线进度，督促发版上线；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firstLineChars="200" w:firstLine="60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4.  </w:t>
      </w:r>
      <w:r>
        <w:rPr>
          <w:sz w:val="30"/>
          <w:szCs w:val="30"/>
          <w:lang w:eastAsia="zh-CN"/>
        </w:rPr>
        <w:t>响应客户需求并进行开发/定制开发和交付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5.  编写功能设计文档，后台接口文档生成，跟进与前端的联调工作，编写单元测试报告；</w:t>
      </w:r>
    </w:p>
    <w:p w:rsidR="00DF604C" w:rsidRPr="004856A5" w:rsidRDefault="00397FFD" w:rsidP="004856A5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6.  使用代码检测工具检测并优化已完成的功能模块代码，使代码质量更高；</w:t>
      </w:r>
    </w:p>
    <w:p w:rsidR="00DF604C" w:rsidRDefault="00397FFD">
      <w:pPr>
        <w:tabs>
          <w:tab w:val="left" w:pos="5532"/>
          <w:tab w:val="left" w:pos="11613"/>
        </w:tabs>
        <w:spacing w:before="78"/>
        <w:ind w:leftChars="250" w:left="5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2016</w:t>
      </w:r>
      <w:r>
        <w:rPr>
          <w:b/>
          <w:color w:val="070101"/>
          <w:spacing w:val="13"/>
          <w:sz w:val="30"/>
          <w:szCs w:val="30"/>
          <w:lang w:eastAsia="zh-CN"/>
        </w:rPr>
        <w:t>.</w:t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1</w:t>
      </w:r>
      <w:r>
        <w:rPr>
          <w:b/>
          <w:color w:val="070101"/>
          <w:spacing w:val="13"/>
          <w:sz w:val="30"/>
          <w:szCs w:val="30"/>
          <w:lang w:eastAsia="zh-CN"/>
        </w:rPr>
        <w:t>2-20</w:t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17</w:t>
      </w:r>
      <w:r>
        <w:rPr>
          <w:b/>
          <w:color w:val="070101"/>
          <w:spacing w:val="13"/>
          <w:sz w:val="30"/>
          <w:szCs w:val="30"/>
          <w:lang w:eastAsia="zh-CN"/>
        </w:rPr>
        <w:t>.0</w:t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8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创智和宇信息技术股份有限公司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4"/>
          <w:sz w:val="30"/>
          <w:szCs w:val="30"/>
          <w:lang w:eastAsia="zh-CN"/>
        </w:rPr>
        <w:t>Java开发工程师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1.  根据需求说明书，进行功能模块的设计与开发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2.  根据业务需求，编写数据库视图与存储过程，生成报表数据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 xml:space="preserve">3.  </w:t>
      </w:r>
      <w:r>
        <w:rPr>
          <w:sz w:val="30"/>
          <w:szCs w:val="30"/>
          <w:lang w:eastAsia="zh-CN"/>
        </w:rPr>
        <w:t>协助并完成其他各类技术开发任务。</w:t>
      </w:r>
    </w:p>
    <w:p w:rsidR="00DF604C" w:rsidRDefault="00DF604C">
      <w:pPr>
        <w:pStyle w:val="a6"/>
        <w:tabs>
          <w:tab w:val="left" w:pos="5532"/>
          <w:tab w:val="left" w:pos="11613"/>
        </w:tabs>
        <w:spacing w:before="78"/>
        <w:ind w:leftChars="250" w:left="550"/>
        <w:rPr>
          <w:sz w:val="30"/>
          <w:szCs w:val="30"/>
          <w:lang w:eastAsia="zh-CN"/>
        </w:rPr>
      </w:pPr>
    </w:p>
    <w:p w:rsidR="00DF604C" w:rsidRDefault="00397FFD">
      <w:pPr>
        <w:pStyle w:val="1"/>
        <w:spacing w:line="276" w:lineRule="auto"/>
        <w:ind w:leftChars="250" w:left="550"/>
        <w:rPr>
          <w:color w:val="050100"/>
          <w:sz w:val="44"/>
          <w:szCs w:val="44"/>
          <w:lang w:eastAsia="zh-CN"/>
        </w:rPr>
      </w:pPr>
      <w:r>
        <w:rPr>
          <w:noProof/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457835</wp:posOffset>
            </wp:positionV>
            <wp:extent cx="12082780" cy="106045"/>
            <wp:effectExtent l="0" t="0" r="0" b="82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项目经验</w:t>
      </w:r>
    </w:p>
    <w:p w:rsidR="001C2C71" w:rsidRDefault="001C2C71" w:rsidP="001C2C71">
      <w:pPr>
        <w:pStyle w:val="a3"/>
        <w:spacing w:before="205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天奇ERP系统</w:t>
      </w:r>
      <w:r>
        <w:rPr>
          <w:b/>
          <w:color w:val="070101"/>
          <w:spacing w:val="8"/>
          <w:sz w:val="30"/>
          <w:szCs w:val="30"/>
          <w:lang w:eastAsia="zh-CN"/>
        </w:rPr>
        <w:tab/>
        <w:t xml:space="preserve">             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eastAsia="zh-CN"/>
        </w:rPr>
        <w:t>核心</w:t>
      </w:r>
      <w:r>
        <w:rPr>
          <w:b/>
          <w:color w:val="070101"/>
          <w:spacing w:val="13"/>
          <w:sz w:val="30"/>
          <w:szCs w:val="30"/>
          <w:lang w:eastAsia="zh-CN"/>
        </w:rPr>
        <w:t>开发</w:t>
      </w:r>
    </w:p>
    <w:p w:rsidR="001C2C71" w:rsidRDefault="001C2C71" w:rsidP="001C2C71">
      <w:pPr>
        <w:pStyle w:val="a3"/>
        <w:spacing w:before="95" w:line="278" w:lineRule="auto"/>
        <w:ind w:leftChars="250" w:left="550"/>
        <w:rPr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该系统</w:t>
      </w:r>
      <w:r w:rsidR="00DE5504"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目的是为了</w:t>
      </w:r>
      <w:r w:rsidR="00CF3D94"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整合企业信息，实现企业流程化管理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，</w:t>
      </w:r>
      <w:r w:rsidR="00CF3D94"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精细化运营，数据采集与监控，提高企业的工作效率。</w:t>
      </w:r>
    </w:p>
    <w:p w:rsidR="00C64617" w:rsidRDefault="00C64617" w:rsidP="00C64617">
      <w:pPr>
        <w:pStyle w:val="a3"/>
        <w:spacing w:before="95" w:line="278" w:lineRule="auto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技术选型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：</w:t>
      </w:r>
      <w:r w:rsidRPr="00693601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Pr="00693601">
        <w:rPr>
          <w:rFonts w:ascii="Segoe UI" w:hAnsi="Segoe UI" w:cs="Segoe UI"/>
          <w:color w:val="24292E"/>
          <w:shd w:val="clear" w:color="auto" w:fill="FFFFFF"/>
        </w:rPr>
        <w:t>pringMvc</w:t>
      </w:r>
      <w:r w:rsidRPr="00693601">
        <w:rPr>
          <w:rFonts w:ascii="Segoe UI" w:hAnsi="Segoe UI" w:cs="Segoe UI"/>
          <w:color w:val="24292E"/>
          <w:shd w:val="clear" w:color="auto" w:fill="FFFFFF"/>
        </w:rPr>
        <w:t>、</w:t>
      </w:r>
      <w:r w:rsidRPr="00693601">
        <w:rPr>
          <w:rFonts w:ascii="Segoe UI" w:hAnsi="Segoe UI" w:cs="Segoe UI"/>
          <w:color w:val="24292E"/>
          <w:shd w:val="clear" w:color="auto" w:fill="FFFFFF"/>
        </w:rPr>
        <w:t>Mybatis</w:t>
      </w:r>
      <w:r w:rsidRPr="00693601">
        <w:rPr>
          <w:rFonts w:ascii="Segoe UI" w:hAnsi="Segoe UI" w:cs="Segoe UI"/>
          <w:color w:val="24292E"/>
          <w:shd w:val="clear" w:color="auto" w:fill="FFFFFF"/>
        </w:rPr>
        <w:t>、</w:t>
      </w:r>
      <w:r w:rsidRPr="00693601">
        <w:rPr>
          <w:rFonts w:ascii="Segoe UI" w:hAnsi="Segoe UI" w:cs="Segoe UI"/>
          <w:color w:val="24292E"/>
          <w:shd w:val="clear" w:color="auto" w:fill="FFFFFF"/>
        </w:rPr>
        <w:t>Dubbo</w:t>
      </w:r>
      <w:r w:rsidRPr="00693601">
        <w:rPr>
          <w:rFonts w:ascii="Segoe UI" w:hAnsi="Segoe UI" w:cs="Segoe UI"/>
          <w:color w:val="24292E"/>
          <w:shd w:val="clear" w:color="auto" w:fill="FFFFFF"/>
        </w:rPr>
        <w:t>、</w:t>
      </w:r>
      <w:r w:rsidRPr="00693601">
        <w:rPr>
          <w:rFonts w:ascii="Segoe UI" w:hAnsi="Segoe UI" w:cs="Segoe UI" w:hint="eastAsia"/>
          <w:color w:val="24292E"/>
          <w:shd w:val="clear" w:color="auto" w:fill="FFFFFF"/>
        </w:rPr>
        <w:t>Ac</w:t>
      </w:r>
      <w:r w:rsidRPr="00693601">
        <w:rPr>
          <w:rFonts w:ascii="Segoe UI" w:hAnsi="Segoe UI" w:cs="Segoe UI"/>
          <w:color w:val="24292E"/>
          <w:shd w:val="clear" w:color="auto" w:fill="FFFFFF"/>
        </w:rPr>
        <w:t>tiveMq</w:t>
      </w:r>
      <w:r w:rsidRPr="00693601"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SpringQ</w:t>
      </w:r>
      <w:r w:rsidRPr="009630EB">
        <w:rPr>
          <w:rFonts w:ascii="Segoe UI" w:hAnsi="Segoe UI" w:cs="Segoe UI"/>
          <w:color w:val="24292E"/>
          <w:shd w:val="clear" w:color="auto" w:fill="FFFFFF"/>
        </w:rPr>
        <w:t>uartz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Redis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Mysql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JWT</w:t>
      </w:r>
    </w:p>
    <w:p w:rsidR="001C2C71" w:rsidRDefault="001C2C71" w:rsidP="008273E3">
      <w:pPr>
        <w:pStyle w:val="a3"/>
        <w:spacing w:before="21" w:line="278" w:lineRule="auto"/>
        <w:ind w:leftChars="250" w:left="550"/>
        <w:rPr>
          <w:b/>
          <w:color w:val="070101"/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 w:rsidR="001C2C71" w:rsidRDefault="001702CD" w:rsidP="001C2C71">
      <w:pPr>
        <w:pStyle w:val="a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订单管理模块的销售业务功能开发（包含销售合同 ，销售订单，销售退货申请单等功能）</w:t>
      </w:r>
    </w:p>
    <w:p w:rsidR="001702CD" w:rsidRDefault="001702CD" w:rsidP="001C2C71">
      <w:pPr>
        <w:pStyle w:val="a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仓库管理模块</w:t>
      </w:r>
      <w:r>
        <w:rPr>
          <w:rFonts w:hint="eastAsia"/>
          <w:color w:val="070101"/>
          <w:sz w:val="30"/>
          <w:szCs w:val="30"/>
          <w:lang w:eastAsia="zh-CN"/>
        </w:rPr>
        <w:t>的入库管理功能开发（包含入库单，生产入库单，退货入库</w:t>
      </w:r>
      <w:r w:rsidR="00CE4513">
        <w:rPr>
          <w:rFonts w:hint="eastAsia"/>
          <w:color w:val="070101"/>
          <w:sz w:val="30"/>
          <w:szCs w:val="30"/>
          <w:lang w:eastAsia="zh-CN"/>
        </w:rPr>
        <w:t>单，调拨入库单，其他入库单等功能</w:t>
      </w:r>
      <w:r>
        <w:rPr>
          <w:rFonts w:hint="eastAsia"/>
          <w:color w:val="070101"/>
          <w:sz w:val="30"/>
          <w:szCs w:val="30"/>
          <w:lang w:eastAsia="zh-CN"/>
        </w:rPr>
        <w:t>）</w:t>
      </w:r>
    </w:p>
    <w:p w:rsidR="00205932" w:rsidRDefault="00205932" w:rsidP="001C2C71">
      <w:pPr>
        <w:pStyle w:val="a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仓库管理模块的出库管理功能</w:t>
      </w:r>
      <w:r>
        <w:rPr>
          <w:rFonts w:hint="eastAsia"/>
          <w:color w:val="070101"/>
          <w:sz w:val="30"/>
          <w:szCs w:val="30"/>
          <w:lang w:eastAsia="zh-CN"/>
        </w:rPr>
        <w:t>开发（包含待送货统计，送货单，送货签回单，辅料出库单等功能）</w:t>
      </w:r>
    </w:p>
    <w:p w:rsidR="00205932" w:rsidRDefault="00205932" w:rsidP="001C2C71">
      <w:pPr>
        <w:pStyle w:val="a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仓库管理模块的库存查询功能</w:t>
      </w:r>
      <w:r>
        <w:rPr>
          <w:rFonts w:hint="eastAsia"/>
          <w:color w:val="070101"/>
          <w:sz w:val="30"/>
          <w:szCs w:val="30"/>
          <w:lang w:eastAsia="zh-CN"/>
        </w:rPr>
        <w:t>开发（包含库存明细，磅差明细等功能）</w:t>
      </w:r>
    </w:p>
    <w:p w:rsidR="00025BA6" w:rsidRDefault="00025BA6" w:rsidP="001C2C71">
      <w:pPr>
        <w:pStyle w:val="a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财务管理模块的销售结算单</w:t>
      </w:r>
    </w:p>
    <w:p w:rsidR="001C2C71" w:rsidRPr="004856A5" w:rsidRDefault="00025BA6" w:rsidP="004856A5">
      <w:pPr>
        <w:pStyle w:val="a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color w:val="070101"/>
          <w:sz w:val="30"/>
          <w:szCs w:val="30"/>
          <w:lang w:eastAsia="zh-CN"/>
        </w:rPr>
        <w:t>与物流系统的对接</w:t>
      </w:r>
      <w:r w:rsidR="002F7533">
        <w:rPr>
          <w:color w:val="070101"/>
          <w:sz w:val="30"/>
          <w:szCs w:val="30"/>
          <w:lang w:eastAsia="zh-CN"/>
        </w:rPr>
        <w:t>（用户组织对接，指令单、送货单、库存明细数据对接）</w:t>
      </w:r>
    </w:p>
    <w:p w:rsidR="00DF604C" w:rsidRDefault="00397FFD">
      <w:pPr>
        <w:pStyle w:val="a3"/>
        <w:spacing w:before="205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天奇物流系统</w:t>
      </w:r>
      <w:r>
        <w:rPr>
          <w:b/>
          <w:color w:val="070101"/>
          <w:spacing w:val="8"/>
          <w:sz w:val="30"/>
          <w:szCs w:val="30"/>
          <w:lang w:eastAsia="zh-CN"/>
        </w:rPr>
        <w:tab/>
        <w:t xml:space="preserve">                                                                </w:t>
      </w:r>
      <w:r w:rsidR="00D961A9">
        <w:rPr>
          <w:rFonts w:hint="eastAsia"/>
          <w:b/>
          <w:color w:val="070101"/>
          <w:spacing w:val="8"/>
          <w:sz w:val="30"/>
          <w:szCs w:val="30"/>
          <w:lang w:eastAsia="zh-CN"/>
        </w:rPr>
        <w:t>核心</w:t>
      </w:r>
      <w:r>
        <w:rPr>
          <w:b/>
          <w:color w:val="070101"/>
          <w:spacing w:val="13"/>
          <w:sz w:val="30"/>
          <w:szCs w:val="30"/>
          <w:lang w:eastAsia="zh-CN"/>
        </w:rPr>
        <w:t>开发</w:t>
      </w:r>
    </w:p>
    <w:p w:rsidR="00DF604C" w:rsidRDefault="00397FFD">
      <w:pPr>
        <w:pStyle w:val="a3"/>
        <w:spacing w:before="95" w:line="278" w:lineRule="auto"/>
        <w:ind w:leftChars="250" w:left="550"/>
        <w:rPr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该系统</w:t>
      </w:r>
      <w:r w:rsidR="00DE5504"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目的是为了能够实现企业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 xml:space="preserve">送货自动化，实现对车辆与货物的GPS监控，对货物从出仓到货整个过程的监督，为公司业务发展提供更有力的保障。 </w:t>
      </w:r>
    </w:p>
    <w:p w:rsidR="009630EB" w:rsidRDefault="009630EB">
      <w:pPr>
        <w:pStyle w:val="a3"/>
        <w:spacing w:before="95" w:line="278" w:lineRule="auto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技术选型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：</w:t>
      </w:r>
      <w:r w:rsidRPr="00693601">
        <w:rPr>
          <w:rFonts w:ascii="Segoe UI" w:hAnsi="Segoe UI" w:cs="Segoe UI" w:hint="eastAsia"/>
          <w:color w:val="24292E"/>
          <w:shd w:val="clear" w:color="auto" w:fill="FFFFFF"/>
        </w:rPr>
        <w:t>Spring</w:t>
      </w:r>
      <w:r w:rsidRPr="00693601">
        <w:rPr>
          <w:rFonts w:ascii="Segoe UI" w:hAnsi="Segoe UI" w:cs="Segoe UI"/>
          <w:color w:val="24292E"/>
          <w:shd w:val="clear" w:color="auto" w:fill="FFFFFF"/>
        </w:rPr>
        <w:t>MVC</w:t>
      </w:r>
      <w:r w:rsidRPr="00693601">
        <w:rPr>
          <w:rFonts w:ascii="Segoe UI" w:hAnsi="Segoe UI" w:cs="Segoe UI"/>
          <w:color w:val="24292E"/>
          <w:shd w:val="clear" w:color="auto" w:fill="FFFFFF"/>
        </w:rPr>
        <w:t>、</w:t>
      </w:r>
      <w:r w:rsidRPr="00693601">
        <w:rPr>
          <w:rFonts w:ascii="Segoe UI" w:hAnsi="Segoe UI" w:cs="Segoe UI"/>
          <w:color w:val="24292E"/>
          <w:shd w:val="clear" w:color="auto" w:fill="FFFFFF"/>
        </w:rPr>
        <w:t>Mybatis</w:t>
      </w:r>
      <w:r w:rsidRPr="00693601"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Alibaba Druid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SpringQ</w:t>
      </w:r>
      <w:r w:rsidRPr="009630EB">
        <w:rPr>
          <w:rFonts w:ascii="Segoe UI" w:hAnsi="Segoe UI" w:cs="Segoe UI"/>
          <w:color w:val="24292E"/>
          <w:shd w:val="clear" w:color="auto" w:fill="FFFFFF"/>
        </w:rPr>
        <w:t>uartz</w:t>
      </w:r>
      <w:r w:rsidR="00EE7972">
        <w:rPr>
          <w:rFonts w:ascii="Segoe UI" w:hAnsi="Segoe UI" w:cs="Segoe UI"/>
          <w:color w:val="24292E"/>
          <w:shd w:val="clear" w:color="auto" w:fill="FFFFFF"/>
        </w:rPr>
        <w:t>、</w:t>
      </w:r>
      <w:r w:rsidR="00EE7972">
        <w:rPr>
          <w:rFonts w:ascii="Segoe UI" w:hAnsi="Segoe UI" w:cs="Segoe UI"/>
          <w:color w:val="24292E"/>
          <w:shd w:val="clear" w:color="auto" w:fill="FFFFFF"/>
        </w:rPr>
        <w:t>Redis</w:t>
      </w:r>
      <w:r w:rsidR="00EE7972">
        <w:rPr>
          <w:rFonts w:ascii="Segoe UI" w:hAnsi="Segoe UI" w:cs="Segoe UI"/>
          <w:color w:val="24292E"/>
          <w:shd w:val="clear" w:color="auto" w:fill="FFFFFF"/>
        </w:rPr>
        <w:t>、</w:t>
      </w:r>
      <w:r w:rsidR="00EE7972">
        <w:rPr>
          <w:rFonts w:ascii="Segoe UI" w:hAnsi="Segoe UI" w:cs="Segoe UI"/>
          <w:color w:val="24292E"/>
          <w:shd w:val="clear" w:color="auto" w:fill="FFFFFF"/>
        </w:rPr>
        <w:t>Mysql</w:t>
      </w:r>
      <w:r w:rsidR="00D174B2">
        <w:rPr>
          <w:rFonts w:ascii="Segoe UI" w:hAnsi="Segoe UI" w:cs="Segoe UI"/>
          <w:color w:val="24292E"/>
          <w:shd w:val="clear" w:color="auto" w:fill="FFFFFF"/>
        </w:rPr>
        <w:t>、</w:t>
      </w:r>
      <w:r w:rsidR="00D174B2">
        <w:rPr>
          <w:rFonts w:ascii="Segoe UI" w:hAnsi="Segoe UI" w:cs="Segoe UI"/>
          <w:color w:val="24292E"/>
          <w:shd w:val="clear" w:color="auto" w:fill="FFFFFF"/>
        </w:rPr>
        <w:t>JWT</w:t>
      </w:r>
    </w:p>
    <w:p w:rsidR="00DF604C" w:rsidRDefault="00397FFD" w:rsidP="008273E3">
      <w:pPr>
        <w:pStyle w:val="a3"/>
        <w:spacing w:before="21" w:line="278" w:lineRule="auto"/>
        <w:ind w:leftChars="250" w:left="550"/>
        <w:rPr>
          <w:b/>
          <w:color w:val="070101"/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 w:rsidR="00DF604C" w:rsidRDefault="00025BA6" w:rsidP="00025BA6">
      <w:pPr>
        <w:pStyle w:val="a3"/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1</w:t>
      </w:r>
      <w:r>
        <w:rPr>
          <w:color w:val="070101"/>
          <w:sz w:val="30"/>
          <w:szCs w:val="30"/>
          <w:lang w:eastAsia="zh-CN"/>
        </w:rPr>
        <w:t xml:space="preserve">.  </w:t>
      </w:r>
      <w:r w:rsidR="00397FFD">
        <w:rPr>
          <w:rFonts w:hint="eastAsia"/>
          <w:color w:val="070101"/>
          <w:sz w:val="30"/>
          <w:szCs w:val="30"/>
          <w:lang w:eastAsia="zh-CN"/>
        </w:rPr>
        <w:t>派车员排车管理模块（排车计划管理：派车员可以安排司机与货车在哪天为哪些客户送货。U8数据提取：通过定时器定时提取U8指令单与发货单数据）；</w:t>
      </w:r>
    </w:p>
    <w:p w:rsidR="00DF604C" w:rsidRDefault="00025BA6" w:rsidP="00025BA6">
      <w:pPr>
        <w:pStyle w:val="a3"/>
        <w:spacing w:before="21"/>
        <w:ind w:firstLineChars="200" w:firstLine="6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2.</w:t>
      </w:r>
      <w:r>
        <w:rPr>
          <w:color w:val="070101"/>
          <w:sz w:val="30"/>
          <w:szCs w:val="30"/>
          <w:lang w:eastAsia="zh-CN"/>
        </w:rPr>
        <w:t xml:space="preserve"> </w:t>
      </w:r>
      <w:r w:rsidR="00397FFD">
        <w:rPr>
          <w:rFonts w:hint="eastAsia"/>
          <w:color w:val="070101"/>
          <w:sz w:val="30"/>
          <w:szCs w:val="30"/>
          <w:lang w:eastAsia="zh-CN"/>
        </w:rPr>
        <w:t>仓库派货管理模块（仓库接收到派车员的排车计划之后，按照计划，为相应的排车流水单号分配具体的货物，而且能够查看并打印每天的出货日报表和排车执行情况）；</w:t>
      </w:r>
    </w:p>
    <w:p w:rsidR="00DF604C" w:rsidRDefault="00025BA6" w:rsidP="00025BA6">
      <w:pPr>
        <w:pStyle w:val="a3"/>
        <w:spacing w:before="21"/>
        <w:ind w:firstLineChars="200" w:firstLine="6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3.</w:t>
      </w:r>
      <w:r>
        <w:rPr>
          <w:color w:val="070101"/>
          <w:sz w:val="30"/>
          <w:szCs w:val="30"/>
          <w:lang w:eastAsia="zh-CN"/>
        </w:rPr>
        <w:t xml:space="preserve"> </w:t>
      </w:r>
      <w:r w:rsidR="00397FFD">
        <w:rPr>
          <w:rFonts w:hint="eastAsia"/>
          <w:color w:val="070101"/>
          <w:sz w:val="30"/>
          <w:szCs w:val="30"/>
          <w:lang w:eastAsia="zh-CN"/>
        </w:rPr>
        <w:t>司机端送货管理APP（司机能够对货物进行排序，设置预计到达时间，对送货单进行核对拍照。有开始派送，到达目的地，卸货，确认收货等过程）；</w:t>
      </w:r>
    </w:p>
    <w:p w:rsidR="00DF604C" w:rsidRDefault="00025BA6" w:rsidP="00025BA6">
      <w:pPr>
        <w:pStyle w:val="a3"/>
        <w:spacing w:before="21"/>
        <w:ind w:firstLineChars="200" w:firstLine="6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4.</w:t>
      </w:r>
      <w:r>
        <w:rPr>
          <w:color w:val="070101"/>
          <w:sz w:val="30"/>
          <w:szCs w:val="30"/>
          <w:lang w:eastAsia="zh-CN"/>
        </w:rPr>
        <w:t xml:space="preserve"> </w:t>
      </w:r>
      <w:r w:rsidR="00397FFD">
        <w:rPr>
          <w:rFonts w:hint="eastAsia"/>
          <w:color w:val="070101"/>
          <w:sz w:val="30"/>
          <w:szCs w:val="30"/>
          <w:lang w:eastAsia="zh-CN"/>
        </w:rPr>
        <w:t>商务员排车计划管理模块（商务员能够随时跟踪已到达或未到达的物流单，及时录入延时原因，能够接收并回复客户的意见反馈信息）；</w:t>
      </w:r>
    </w:p>
    <w:p w:rsidR="00DF604C" w:rsidRDefault="00025BA6" w:rsidP="00025BA6">
      <w:pPr>
        <w:pStyle w:val="a3"/>
        <w:spacing w:before="21"/>
        <w:ind w:firstLineChars="200" w:firstLine="6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5.</w:t>
      </w:r>
      <w:r>
        <w:rPr>
          <w:color w:val="070101"/>
          <w:sz w:val="30"/>
          <w:szCs w:val="30"/>
          <w:lang w:eastAsia="zh-CN"/>
        </w:rPr>
        <w:t xml:space="preserve"> </w:t>
      </w:r>
      <w:r w:rsidR="00397FFD">
        <w:rPr>
          <w:rFonts w:hint="eastAsia"/>
          <w:color w:val="070101"/>
          <w:sz w:val="30"/>
          <w:szCs w:val="30"/>
          <w:lang w:eastAsia="zh-CN"/>
        </w:rPr>
        <w:t>客户APP（客户可实时查询货物状态与位置，当司机发车能够及时接收到发车消息，查看GPS定位。可以查看自己所有的库存信息，随时反馈自己的建议与意见）；</w:t>
      </w:r>
    </w:p>
    <w:p w:rsidR="00DF604C" w:rsidRDefault="00025BA6" w:rsidP="0015775C">
      <w:pPr>
        <w:pStyle w:val="a3"/>
        <w:spacing w:before="21"/>
        <w:ind w:firstLineChars="200" w:firstLine="60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6.</w:t>
      </w:r>
      <w:r>
        <w:rPr>
          <w:color w:val="070101"/>
          <w:sz w:val="30"/>
          <w:szCs w:val="30"/>
          <w:lang w:eastAsia="zh-CN"/>
        </w:rPr>
        <w:t xml:space="preserve"> </w:t>
      </w:r>
      <w:r w:rsidR="00397FFD">
        <w:rPr>
          <w:rFonts w:hint="eastAsia"/>
          <w:color w:val="070101"/>
          <w:sz w:val="30"/>
          <w:szCs w:val="30"/>
          <w:lang w:eastAsia="zh-CN"/>
        </w:rPr>
        <w:t>管理员基础数据管理模块（管理员拥有基础信息的管理，例如司机档案，货车档案，部门信息与人员信息）</w:t>
      </w:r>
    </w:p>
    <w:p w:rsidR="00C64617" w:rsidRDefault="00C64617" w:rsidP="0015775C">
      <w:pPr>
        <w:pStyle w:val="a3"/>
        <w:spacing w:before="21"/>
        <w:ind w:firstLineChars="200" w:firstLine="600"/>
        <w:rPr>
          <w:color w:val="070101"/>
          <w:sz w:val="30"/>
          <w:szCs w:val="30"/>
          <w:lang w:eastAsia="zh-CN"/>
        </w:rPr>
      </w:pPr>
    </w:p>
    <w:p w:rsidR="00DF604C" w:rsidRDefault="00397FFD">
      <w:pPr>
        <w:pStyle w:val="a3"/>
        <w:spacing w:before="205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集团订餐系统</w:t>
      </w:r>
      <w:r>
        <w:rPr>
          <w:b/>
          <w:color w:val="070101"/>
          <w:spacing w:val="8"/>
          <w:sz w:val="30"/>
          <w:szCs w:val="30"/>
          <w:lang w:eastAsia="zh-CN"/>
        </w:rPr>
        <w:tab/>
        <w:t xml:space="preserve">             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eastAsia="zh-CN"/>
        </w:rPr>
        <w:t xml:space="preserve"> </w:t>
      </w:r>
      <w:r w:rsidR="00D961A9">
        <w:rPr>
          <w:rFonts w:hint="eastAsia"/>
          <w:b/>
          <w:color w:val="070101"/>
          <w:spacing w:val="13"/>
          <w:sz w:val="30"/>
          <w:szCs w:val="30"/>
          <w:lang w:eastAsia="zh-CN"/>
        </w:rPr>
        <w:t>核心</w:t>
      </w:r>
      <w:r>
        <w:rPr>
          <w:b/>
          <w:color w:val="070101"/>
          <w:spacing w:val="13"/>
          <w:sz w:val="30"/>
          <w:szCs w:val="30"/>
          <w:lang w:eastAsia="zh-CN"/>
        </w:rPr>
        <w:t>开发</w:t>
      </w:r>
    </w:p>
    <w:p w:rsidR="00DF604C" w:rsidRDefault="00397FFD">
      <w:pPr>
        <w:pStyle w:val="a3"/>
        <w:spacing w:before="95" w:line="278" w:lineRule="auto"/>
        <w:ind w:leftChars="250" w:left="550"/>
        <w:rPr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该系统是为集团餐厅定制开发的，目的是为了解决餐厅食材准备的问题，节省餐厅的不必要的开支。用户可以提前预订三餐，餐厅可以得到统计数据之后，可以提前准备所需的人力与食材。</w:t>
      </w:r>
    </w:p>
    <w:p w:rsidR="00C64617" w:rsidRPr="00693601" w:rsidRDefault="00C64617">
      <w:pPr>
        <w:pStyle w:val="a3"/>
        <w:spacing w:before="95" w:line="278" w:lineRule="auto"/>
        <w:ind w:leftChars="250" w:left="550"/>
        <w:rPr>
          <w:rFonts w:ascii="Segoe UI" w:hAnsi="Segoe UI" w:cs="Segoe UI"/>
          <w:color w:val="24292E"/>
          <w:shd w:val="clear" w:color="auto" w:fill="FFFFFF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选型：</w:t>
      </w:r>
      <w:r w:rsidRPr="00693601">
        <w:rPr>
          <w:rFonts w:ascii="Segoe UI" w:hAnsi="Segoe UI" w:cs="Segoe UI" w:hint="eastAsia"/>
          <w:color w:val="24292E"/>
          <w:shd w:val="clear" w:color="auto" w:fill="FFFFFF"/>
        </w:rPr>
        <w:t>Spring</w:t>
      </w:r>
      <w:r w:rsidRPr="00693601">
        <w:rPr>
          <w:rFonts w:ascii="Segoe UI" w:hAnsi="Segoe UI" w:cs="Segoe UI"/>
          <w:color w:val="24292E"/>
          <w:shd w:val="clear" w:color="auto" w:fill="FFFFFF"/>
        </w:rPr>
        <w:t>MVC</w:t>
      </w:r>
      <w:r w:rsidRPr="00693601">
        <w:rPr>
          <w:rFonts w:ascii="Segoe UI" w:hAnsi="Segoe UI" w:cs="Segoe UI"/>
          <w:color w:val="24292E"/>
          <w:shd w:val="clear" w:color="auto" w:fill="FFFFFF"/>
        </w:rPr>
        <w:t>、</w:t>
      </w:r>
      <w:r w:rsidRPr="00693601">
        <w:rPr>
          <w:rFonts w:ascii="Segoe UI" w:hAnsi="Segoe UI" w:cs="Segoe UI"/>
          <w:color w:val="24292E"/>
          <w:shd w:val="clear" w:color="auto" w:fill="FFFFFF"/>
        </w:rPr>
        <w:t>Mybatis</w:t>
      </w:r>
      <w:r w:rsidRPr="00693601"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Alibaba Druid</w:t>
      </w:r>
      <w:r w:rsidR="00800A6D">
        <w:rPr>
          <w:rFonts w:ascii="Segoe UI" w:hAnsi="Segoe UI" w:cs="Segoe UI"/>
          <w:color w:val="24292E"/>
          <w:shd w:val="clear" w:color="auto" w:fill="FFFFFF"/>
        </w:rPr>
        <w:t>、</w:t>
      </w:r>
      <w:r w:rsidR="00800A6D">
        <w:rPr>
          <w:rFonts w:ascii="Segoe UI" w:hAnsi="Segoe UI" w:cs="Segoe UI"/>
          <w:color w:val="24292E"/>
          <w:shd w:val="clear" w:color="auto" w:fill="FFFFFF"/>
        </w:rPr>
        <w:t>MySql</w:t>
      </w:r>
    </w:p>
    <w:p w:rsidR="00DF604C" w:rsidRDefault="00397FFD">
      <w:pPr>
        <w:pStyle w:val="a3"/>
        <w:spacing w:before="21" w:line="278" w:lineRule="auto"/>
        <w:ind w:leftChars="250" w:left="5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 w:rsidR="00DF604C" w:rsidRDefault="00397FFD">
      <w:pPr>
        <w:pStyle w:val="a3"/>
        <w:numPr>
          <w:ilvl w:val="0"/>
          <w:numId w:val="2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订餐管理模块（员工可以按单日周餐选择订餐，协助总监级以上领导订餐，协助公司外部人员订餐等功能）；</w:t>
      </w:r>
    </w:p>
    <w:p w:rsidR="00DF604C" w:rsidRDefault="00397FFD">
      <w:pPr>
        <w:pStyle w:val="a3"/>
        <w:numPr>
          <w:ilvl w:val="0"/>
          <w:numId w:val="2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订餐认证管理（员工二维码生成与认证，对用户二维码进行扫码校验认证，扫码成功即可用餐）；</w:t>
      </w:r>
    </w:p>
    <w:p w:rsidR="00DF604C" w:rsidRDefault="00397FFD">
      <w:pPr>
        <w:pStyle w:val="a3"/>
        <w:numPr>
          <w:ilvl w:val="0"/>
          <w:numId w:val="2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个人订餐管理（员工可以查询自己的订餐数据，可以实现对自己的订餐数据进行管理，有时间点控制）；</w:t>
      </w:r>
    </w:p>
    <w:p w:rsidR="00DF604C" w:rsidRDefault="00397FFD">
      <w:pPr>
        <w:pStyle w:val="a3"/>
        <w:numPr>
          <w:ilvl w:val="0"/>
          <w:numId w:val="2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系统配置模块（订餐区间维护，每日订餐截止时间维护，人员订餐权限设置）；</w:t>
      </w:r>
    </w:p>
    <w:p w:rsidR="00DF604C" w:rsidRDefault="00397FFD">
      <w:pPr>
        <w:pStyle w:val="a3"/>
        <w:numPr>
          <w:ilvl w:val="0"/>
          <w:numId w:val="2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报表统计管理（订餐明细表、未订餐明细表、用餐日报表、用餐月报表、客人订餐明细表）</w:t>
      </w:r>
    </w:p>
    <w:p w:rsidR="00DF604C" w:rsidRDefault="00DF604C">
      <w:pPr>
        <w:pStyle w:val="a3"/>
        <w:spacing w:before="95"/>
        <w:rPr>
          <w:color w:val="070101"/>
          <w:sz w:val="30"/>
          <w:szCs w:val="30"/>
          <w:lang w:eastAsia="zh-CN"/>
        </w:rPr>
      </w:pPr>
    </w:p>
    <w:p w:rsidR="00DF604C" w:rsidRDefault="00397FFD">
      <w:pPr>
        <w:pStyle w:val="a3"/>
        <w:spacing w:before="205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集团OA系统</w:t>
      </w:r>
      <w:r>
        <w:rPr>
          <w:b/>
          <w:color w:val="070101"/>
          <w:spacing w:val="8"/>
          <w:sz w:val="30"/>
          <w:szCs w:val="30"/>
          <w:lang w:eastAsia="zh-CN"/>
        </w:rPr>
        <w:tab/>
        <w:t xml:space="preserve">                                                                 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 w:rsidR="00DF604C" w:rsidRDefault="00397FFD">
      <w:pPr>
        <w:pStyle w:val="a3"/>
        <w:spacing w:before="95" w:line="278" w:lineRule="auto"/>
        <w:ind w:leftChars="250" w:left="550"/>
        <w:rPr>
          <w:b/>
          <w:color w:val="070101"/>
          <w:spacing w:val="13"/>
          <w:w w:val="99"/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该系统为集团的办公自动化系统，提高集团整体工作效率，实现协同办公。</w:t>
      </w:r>
    </w:p>
    <w:p w:rsidR="00800A6D" w:rsidRDefault="00800A6D" w:rsidP="00800A6D">
      <w:pPr>
        <w:pStyle w:val="a3"/>
        <w:spacing w:before="95" w:line="278" w:lineRule="auto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技术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eastAsia="zh-CN"/>
        </w:rPr>
        <w:t>选型：</w:t>
      </w:r>
      <w:bookmarkStart w:id="0" w:name="_GoBack"/>
      <w:r w:rsidRPr="00693601">
        <w:rPr>
          <w:rFonts w:ascii="Segoe UI" w:hAnsi="Segoe UI" w:cs="Segoe UI" w:hint="eastAsia"/>
          <w:color w:val="24292E"/>
          <w:shd w:val="clear" w:color="auto" w:fill="FFFFFF"/>
        </w:rPr>
        <w:t>Spring</w:t>
      </w:r>
      <w:r w:rsidRPr="00693601">
        <w:rPr>
          <w:rFonts w:ascii="Segoe UI" w:hAnsi="Segoe UI" w:cs="Segoe UI"/>
          <w:color w:val="24292E"/>
          <w:shd w:val="clear" w:color="auto" w:fill="FFFFFF"/>
        </w:rPr>
        <w:t>MVC</w:t>
      </w:r>
      <w:r w:rsidRPr="00693601">
        <w:rPr>
          <w:rFonts w:ascii="Segoe UI" w:hAnsi="Segoe UI" w:cs="Segoe UI"/>
          <w:color w:val="24292E"/>
          <w:shd w:val="clear" w:color="auto" w:fill="FFFFFF"/>
        </w:rPr>
        <w:t>、</w:t>
      </w:r>
      <w:r w:rsidRPr="00693601">
        <w:rPr>
          <w:rFonts w:ascii="Segoe UI" w:hAnsi="Segoe UI" w:cs="Segoe UI"/>
          <w:color w:val="24292E"/>
          <w:shd w:val="clear" w:color="auto" w:fill="FFFFFF"/>
        </w:rPr>
        <w:t>Mybatis</w:t>
      </w:r>
      <w:r w:rsidRPr="00693601"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Alibaba Druid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MySql</w:t>
      </w:r>
      <w:bookmarkEnd w:id="0"/>
    </w:p>
    <w:p w:rsidR="00DF604C" w:rsidRDefault="00397FFD">
      <w:pPr>
        <w:pStyle w:val="a3"/>
        <w:spacing w:before="21" w:line="278" w:lineRule="auto"/>
        <w:ind w:leftChars="250" w:left="5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  <w:r>
        <w:rPr>
          <w:color w:val="070101"/>
          <w:sz w:val="30"/>
          <w:szCs w:val="30"/>
          <w:lang w:eastAsia="zh-CN"/>
        </w:rPr>
        <w:t xml:space="preserve"> </w:t>
      </w:r>
    </w:p>
    <w:p w:rsidR="00DF604C" w:rsidRDefault="00397FFD">
      <w:pPr>
        <w:pStyle w:val="a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OA系统的新闻公告模块开发；</w:t>
      </w:r>
    </w:p>
    <w:p w:rsidR="00DF604C" w:rsidRDefault="00397FFD">
      <w:pPr>
        <w:pStyle w:val="a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OA新增的功能开发（各状态流程数据的查找，APP接口开发，常用流程与常用联系人，新闻收藏，流程已读未读等功能开发）；</w:t>
      </w:r>
    </w:p>
    <w:p w:rsidR="00DF604C" w:rsidRDefault="00397FFD">
      <w:pPr>
        <w:pStyle w:val="a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OA对接业务系统，用户组织岗位基础数据的同步</w:t>
      </w:r>
    </w:p>
    <w:p w:rsidR="00DF604C" w:rsidRDefault="00397FFD">
      <w:pPr>
        <w:pStyle w:val="a3"/>
        <w:numPr>
          <w:ilvl w:val="0"/>
          <w:numId w:val="3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人事系统集成开发（出差申请、加班申请、离职申请、录用审批、请假等流程与台账接口的开发）</w:t>
      </w:r>
    </w:p>
    <w:p w:rsidR="00DF604C" w:rsidRDefault="00DF604C" w:rsidP="00604BCA">
      <w:pPr>
        <w:pStyle w:val="a3"/>
        <w:tabs>
          <w:tab w:val="left" w:pos="3240"/>
        </w:tabs>
        <w:spacing w:before="95"/>
        <w:rPr>
          <w:color w:val="070101"/>
          <w:sz w:val="30"/>
          <w:szCs w:val="30"/>
          <w:lang w:eastAsia="zh-CN"/>
        </w:rPr>
      </w:pPr>
    </w:p>
    <w:p w:rsidR="00DF604C" w:rsidRDefault="00397FFD">
      <w:pPr>
        <w:pStyle w:val="a3"/>
        <w:spacing w:before="205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eastAsia="zh-CN"/>
        </w:rPr>
        <w:t>广东省集中医保工伤项目</w:t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eastAsia="zh-CN"/>
        </w:rPr>
        <w:t>客户端与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 w:rsidR="00DF604C" w:rsidRDefault="00397FFD">
      <w:pPr>
        <w:pStyle w:val="a3"/>
        <w:spacing w:before="95" w:line="278" w:lineRule="auto"/>
        <w:ind w:leftChars="250" w:left="5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eastAsia="zh-CN"/>
        </w:rPr>
        <w:t>该项目是一个五险一金管理系统，主要业务是医疗保险业务。</w:t>
      </w:r>
    </w:p>
    <w:p w:rsidR="00DF604C" w:rsidRDefault="00397FFD">
      <w:pPr>
        <w:pStyle w:val="a3"/>
        <w:spacing w:before="21" w:line="278" w:lineRule="auto"/>
        <w:ind w:leftChars="250" w:left="5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  <w:r>
        <w:rPr>
          <w:color w:val="070101"/>
          <w:sz w:val="30"/>
          <w:szCs w:val="30"/>
          <w:lang w:eastAsia="zh-CN"/>
        </w:rPr>
        <w:t xml:space="preserve"> </w:t>
      </w:r>
    </w:p>
    <w:p w:rsidR="00DF604C" w:rsidRDefault="00397FFD">
      <w:pPr>
        <w:pStyle w:val="a3"/>
        <w:numPr>
          <w:ilvl w:val="0"/>
          <w:numId w:val="4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 xml:space="preserve"> 医疗业务功能模块开发，根据需求文档进行业务功能开发；</w:t>
      </w:r>
    </w:p>
    <w:p w:rsidR="00DF604C" w:rsidRDefault="00397FFD">
      <w:pPr>
        <w:pStyle w:val="a3"/>
        <w:numPr>
          <w:ilvl w:val="0"/>
          <w:numId w:val="4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对接省平台接口数据</w:t>
      </w:r>
    </w:p>
    <w:p w:rsidR="00DF604C" w:rsidRDefault="00397FFD">
      <w:pPr>
        <w:pStyle w:val="a3"/>
        <w:numPr>
          <w:ilvl w:val="0"/>
          <w:numId w:val="4"/>
        </w:numPr>
        <w:spacing w:before="21"/>
        <w:ind w:left="55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eastAsia="zh-CN"/>
        </w:rPr>
        <w:t>对业务数据的梳理，编写存储过程与视图生成报表数据</w:t>
      </w:r>
    </w:p>
    <w:p w:rsidR="00DF604C" w:rsidRDefault="00DF604C">
      <w:pPr>
        <w:spacing w:before="4"/>
        <w:ind w:leftChars="250" w:left="550"/>
        <w:rPr>
          <w:sz w:val="30"/>
          <w:szCs w:val="30"/>
          <w:lang w:eastAsia="zh-CN"/>
        </w:rPr>
      </w:pPr>
    </w:p>
    <w:p w:rsidR="00DF604C" w:rsidRDefault="00397FFD">
      <w:pPr>
        <w:pStyle w:val="1"/>
        <w:spacing w:line="276" w:lineRule="auto"/>
        <w:ind w:leftChars="250" w:left="550"/>
        <w:rPr>
          <w:color w:val="050100"/>
          <w:sz w:val="44"/>
          <w:szCs w:val="44"/>
          <w:lang w:eastAsia="zh-CN"/>
        </w:rPr>
      </w:pPr>
      <w:r>
        <w:rPr>
          <w:noProof/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447040</wp:posOffset>
            </wp:positionV>
            <wp:extent cx="12082780" cy="106045"/>
            <wp:effectExtent l="0" t="0" r="0" b="825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自我评价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</w:t>
      </w:r>
      <w:r w:rsidR="00DB5A5D">
        <w:rPr>
          <w:rFonts w:hint="eastAsia"/>
          <w:sz w:val="30"/>
          <w:szCs w:val="30"/>
          <w:lang w:eastAsia="zh-CN"/>
        </w:rPr>
        <w:t>HTML、CSS</w:t>
      </w:r>
      <w:r w:rsidR="00DB5A5D">
        <w:rPr>
          <w:sz w:val="30"/>
          <w:szCs w:val="30"/>
          <w:lang w:eastAsia="zh-CN"/>
        </w:rPr>
        <w:t>、</w:t>
      </w:r>
      <w:r>
        <w:rPr>
          <w:rFonts w:hint="eastAsia"/>
          <w:sz w:val="30"/>
          <w:szCs w:val="30"/>
          <w:lang w:eastAsia="zh-CN"/>
        </w:rPr>
        <w:t>JavaScript、jQuery、Json等前端常用技术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了解网络相关知识HTTP协议原理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掌握Java基础知识，了解Jvm垃圾回收机制、Jvm参数配置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掌握Spring、Mybatis、SpringMvc等常用开源框架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掌握webService、dubbo等跨系统接口开发技术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了解SpirngBoot开源框架、微服务架构、消息队列ActiveMq等技术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掌握Oracle，Mysql等关系形数据库，掌握序列、索引、视力、存储过程等数据库对象的开发与应用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了解Redis缓存数据库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掌握Svn、Git版本控制管理工具的使用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熟练Maven、GitLab、SourceTree、RAP、Jenkins、禅道等项目管理协助工具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熟练IDEA、Eclipse、SublimeText、Navicat、Xshell、PostMan等开发协助工具</w:t>
      </w:r>
    </w:p>
    <w:p w:rsidR="00DF604C" w:rsidRDefault="00397FFD">
      <w:pPr>
        <w:pStyle w:val="a6"/>
        <w:tabs>
          <w:tab w:val="left" w:pos="5532"/>
          <w:tab w:val="left" w:pos="11613"/>
        </w:tabs>
        <w:spacing w:before="78"/>
        <w:ind w:left="55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掌握Linux的基本操作命令</w:t>
      </w:r>
      <w:r w:rsidR="00727EAC">
        <w:rPr>
          <w:rFonts w:hint="eastAsia"/>
          <w:sz w:val="30"/>
          <w:szCs w:val="30"/>
          <w:lang w:eastAsia="zh-CN"/>
        </w:rPr>
        <w:t>，了解基本的She</w:t>
      </w:r>
      <w:r w:rsidR="00727EAC">
        <w:rPr>
          <w:sz w:val="30"/>
          <w:szCs w:val="30"/>
          <w:lang w:eastAsia="zh-CN"/>
        </w:rPr>
        <w:t>ll脚本</w:t>
      </w:r>
      <w:r w:rsidR="00727EAC">
        <w:rPr>
          <w:rFonts w:hint="eastAsia"/>
          <w:sz w:val="30"/>
          <w:szCs w:val="30"/>
          <w:lang w:eastAsia="zh-CN"/>
        </w:rPr>
        <w:t>命令</w:t>
      </w:r>
    </w:p>
    <w:p w:rsidR="00DF604C" w:rsidRDefault="00397FFD">
      <w:pPr>
        <w:pStyle w:val="a3"/>
        <w:spacing w:before="4"/>
        <w:ind w:left="600" w:hangingChars="200" w:hanging="600"/>
        <w:rPr>
          <w:sz w:val="30"/>
          <w:szCs w:val="30"/>
          <w:lang w:eastAsia="zh-CN"/>
        </w:rPr>
      </w:pPr>
      <w:r>
        <w:rPr>
          <w:noProof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-50800</wp:posOffset>
                </wp:positionH>
                <wp:positionV relativeFrom="page">
                  <wp:posOffset>19755485</wp:posOffset>
                </wp:positionV>
                <wp:extent cx="14135100" cy="543560"/>
                <wp:effectExtent l="0" t="0" r="0" b="889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543560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-4pt;margin-top:1555.55pt;height:42.8pt;width:1113pt;mso-position-horizontal-relative:page;mso-position-vertical-relative:page;z-index:-251663360;mso-width-relative:page;mso-height-relative:page;" fillcolor="#4694A9" filled="t" stroked="f" coordsize="21600,21600" o:gfxdata="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fOdZtkAAAANAQAADwAAAAAAAAABACAAAAAiAAAAZHJzL2Rvd25yZXYu&#10;eG1sUEsBAhQAFAAAAAgAh07iQFe9R9/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30"/>
          <w:szCs w:val="30"/>
          <w:lang w:eastAsia="zh-CN"/>
        </w:rPr>
        <w:t xml:space="preserve">      能够进行独立的功能模块设计与开发，对自己所开发的代码进行代码工具检测保证代码质量，有对功能代码进行功能设计文档编写与单元测试文档编写的习惯，能够保证模块功能的整体实现。有较强责任心、自学能力与学习热情。</w:t>
      </w:r>
    </w:p>
    <w:sectPr w:rsidR="00DF604C">
      <w:type w:val="continuous"/>
      <w:pgSz w:w="22260" w:h="3148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18C" w:rsidRDefault="0072418C" w:rsidP="008273E3">
      <w:r>
        <w:separator/>
      </w:r>
    </w:p>
  </w:endnote>
  <w:endnote w:type="continuationSeparator" w:id="0">
    <w:p w:rsidR="0072418C" w:rsidRDefault="0072418C" w:rsidP="0082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18C" w:rsidRDefault="0072418C" w:rsidP="008273E3">
      <w:r>
        <w:separator/>
      </w:r>
    </w:p>
  </w:footnote>
  <w:footnote w:type="continuationSeparator" w:id="0">
    <w:p w:rsidR="0072418C" w:rsidRDefault="0072418C" w:rsidP="00827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4319B"/>
    <w:multiLevelType w:val="multilevel"/>
    <w:tmpl w:val="3CE4319B"/>
    <w:lvl w:ilvl="0">
      <w:start w:val="1"/>
      <w:numFmt w:val="decimal"/>
      <w:lvlText w:val="%1."/>
      <w:lvlJc w:val="left"/>
      <w:pPr>
        <w:ind w:left="970" w:hanging="420"/>
      </w:pPr>
    </w:lvl>
    <w:lvl w:ilvl="1">
      <w:start w:val="1"/>
      <w:numFmt w:val="lowerLetter"/>
      <w:lvlText w:val="%2)"/>
      <w:lvlJc w:val="left"/>
      <w:pPr>
        <w:ind w:left="1390" w:hanging="420"/>
      </w:pPr>
    </w:lvl>
    <w:lvl w:ilvl="2">
      <w:start w:val="1"/>
      <w:numFmt w:val="lowerRoman"/>
      <w:lvlText w:val="%3."/>
      <w:lvlJc w:val="right"/>
      <w:pPr>
        <w:ind w:left="1810" w:hanging="420"/>
      </w:pPr>
    </w:lvl>
    <w:lvl w:ilvl="3">
      <w:start w:val="1"/>
      <w:numFmt w:val="decimal"/>
      <w:lvlText w:val="%4."/>
      <w:lvlJc w:val="left"/>
      <w:pPr>
        <w:ind w:left="2230" w:hanging="420"/>
      </w:pPr>
    </w:lvl>
    <w:lvl w:ilvl="4">
      <w:start w:val="1"/>
      <w:numFmt w:val="lowerLetter"/>
      <w:lvlText w:val="%5)"/>
      <w:lvlJc w:val="left"/>
      <w:pPr>
        <w:ind w:left="2650" w:hanging="420"/>
      </w:pPr>
    </w:lvl>
    <w:lvl w:ilvl="5">
      <w:start w:val="1"/>
      <w:numFmt w:val="lowerRoman"/>
      <w:lvlText w:val="%6."/>
      <w:lvlJc w:val="right"/>
      <w:pPr>
        <w:ind w:left="3070" w:hanging="420"/>
      </w:pPr>
    </w:lvl>
    <w:lvl w:ilvl="6">
      <w:start w:val="1"/>
      <w:numFmt w:val="decimal"/>
      <w:lvlText w:val="%7."/>
      <w:lvlJc w:val="left"/>
      <w:pPr>
        <w:ind w:left="3490" w:hanging="420"/>
      </w:pPr>
    </w:lvl>
    <w:lvl w:ilvl="7">
      <w:start w:val="1"/>
      <w:numFmt w:val="lowerLetter"/>
      <w:lvlText w:val="%8)"/>
      <w:lvlJc w:val="left"/>
      <w:pPr>
        <w:ind w:left="3910" w:hanging="420"/>
      </w:pPr>
    </w:lvl>
    <w:lvl w:ilvl="8">
      <w:start w:val="1"/>
      <w:numFmt w:val="lowerRoman"/>
      <w:lvlText w:val="%9."/>
      <w:lvlJc w:val="right"/>
      <w:pPr>
        <w:ind w:left="4330" w:hanging="420"/>
      </w:pPr>
    </w:lvl>
  </w:abstractNum>
  <w:abstractNum w:abstractNumId="1">
    <w:nsid w:val="5B153042"/>
    <w:multiLevelType w:val="singleLevel"/>
    <w:tmpl w:val="5B153042"/>
    <w:lvl w:ilvl="0">
      <w:start w:val="1"/>
      <w:numFmt w:val="decimal"/>
      <w:suff w:val="space"/>
      <w:lvlText w:val="%1."/>
      <w:lvlJc w:val="left"/>
    </w:lvl>
  </w:abstractNum>
  <w:abstractNum w:abstractNumId="2">
    <w:nsid w:val="5B15410A"/>
    <w:multiLevelType w:val="singleLevel"/>
    <w:tmpl w:val="5B15410A"/>
    <w:lvl w:ilvl="0">
      <w:start w:val="1"/>
      <w:numFmt w:val="decimal"/>
      <w:suff w:val="space"/>
      <w:lvlText w:val="%1."/>
      <w:lvlJc w:val="left"/>
    </w:lvl>
  </w:abstractNum>
  <w:abstractNum w:abstractNumId="3">
    <w:nsid w:val="5B154C80"/>
    <w:multiLevelType w:val="singleLevel"/>
    <w:tmpl w:val="5B154C8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attachedTemplate r:id="rId1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A490D"/>
    <w:rsid w:val="00010C83"/>
    <w:rsid w:val="00025BA6"/>
    <w:rsid w:val="00132CCE"/>
    <w:rsid w:val="0015775C"/>
    <w:rsid w:val="001702CD"/>
    <w:rsid w:val="001C2C71"/>
    <w:rsid w:val="00205932"/>
    <w:rsid w:val="002C1E4D"/>
    <w:rsid w:val="002F7533"/>
    <w:rsid w:val="0030749D"/>
    <w:rsid w:val="00397FFD"/>
    <w:rsid w:val="003B0518"/>
    <w:rsid w:val="003B4D6C"/>
    <w:rsid w:val="004856A5"/>
    <w:rsid w:val="0050308E"/>
    <w:rsid w:val="00553E62"/>
    <w:rsid w:val="00604BCA"/>
    <w:rsid w:val="00670293"/>
    <w:rsid w:val="00693601"/>
    <w:rsid w:val="006D3C92"/>
    <w:rsid w:val="0072418C"/>
    <w:rsid w:val="00727EAC"/>
    <w:rsid w:val="00800A6D"/>
    <w:rsid w:val="008273E3"/>
    <w:rsid w:val="0090128C"/>
    <w:rsid w:val="00905F57"/>
    <w:rsid w:val="009630EB"/>
    <w:rsid w:val="00B64ABE"/>
    <w:rsid w:val="00C64617"/>
    <w:rsid w:val="00CE4513"/>
    <w:rsid w:val="00CF3D94"/>
    <w:rsid w:val="00D174B2"/>
    <w:rsid w:val="00D961A9"/>
    <w:rsid w:val="00DB5A5D"/>
    <w:rsid w:val="00DE5504"/>
    <w:rsid w:val="00DF604C"/>
    <w:rsid w:val="00DF7301"/>
    <w:rsid w:val="00E032F7"/>
    <w:rsid w:val="00EE7972"/>
    <w:rsid w:val="016258D8"/>
    <w:rsid w:val="02E05F44"/>
    <w:rsid w:val="030E2286"/>
    <w:rsid w:val="05B31FA5"/>
    <w:rsid w:val="065E1604"/>
    <w:rsid w:val="06A76FA6"/>
    <w:rsid w:val="07F97B0A"/>
    <w:rsid w:val="087A490D"/>
    <w:rsid w:val="0C9B3B34"/>
    <w:rsid w:val="0D4A3774"/>
    <w:rsid w:val="0D893E25"/>
    <w:rsid w:val="0E345F44"/>
    <w:rsid w:val="0F65154D"/>
    <w:rsid w:val="0FD1533E"/>
    <w:rsid w:val="109D03F1"/>
    <w:rsid w:val="10C82C6C"/>
    <w:rsid w:val="11951DF1"/>
    <w:rsid w:val="12124612"/>
    <w:rsid w:val="12A105AE"/>
    <w:rsid w:val="1372721E"/>
    <w:rsid w:val="13A54856"/>
    <w:rsid w:val="14BE417C"/>
    <w:rsid w:val="14DF3D5F"/>
    <w:rsid w:val="1513421D"/>
    <w:rsid w:val="16AE62D8"/>
    <w:rsid w:val="173E4722"/>
    <w:rsid w:val="18684954"/>
    <w:rsid w:val="1B700969"/>
    <w:rsid w:val="1CFE78FD"/>
    <w:rsid w:val="1D121877"/>
    <w:rsid w:val="1D610949"/>
    <w:rsid w:val="1DFE576E"/>
    <w:rsid w:val="1E0C1DB7"/>
    <w:rsid w:val="1E50153F"/>
    <w:rsid w:val="20163167"/>
    <w:rsid w:val="204C06C5"/>
    <w:rsid w:val="204C3ABF"/>
    <w:rsid w:val="21786973"/>
    <w:rsid w:val="21905AD9"/>
    <w:rsid w:val="23082502"/>
    <w:rsid w:val="23216D9D"/>
    <w:rsid w:val="23BE32F0"/>
    <w:rsid w:val="25374035"/>
    <w:rsid w:val="258F7627"/>
    <w:rsid w:val="27A54B0D"/>
    <w:rsid w:val="29FF77B0"/>
    <w:rsid w:val="2A0C7240"/>
    <w:rsid w:val="2D3D524C"/>
    <w:rsid w:val="2D4D1274"/>
    <w:rsid w:val="2D9B2331"/>
    <w:rsid w:val="2E0F4237"/>
    <w:rsid w:val="2E337B1D"/>
    <w:rsid w:val="2FEE1E98"/>
    <w:rsid w:val="2FF12DE3"/>
    <w:rsid w:val="310C7214"/>
    <w:rsid w:val="31472CDE"/>
    <w:rsid w:val="31EE7501"/>
    <w:rsid w:val="33AB5551"/>
    <w:rsid w:val="34422FB2"/>
    <w:rsid w:val="34C420BC"/>
    <w:rsid w:val="354F3FCD"/>
    <w:rsid w:val="3588008F"/>
    <w:rsid w:val="377F7746"/>
    <w:rsid w:val="39264E00"/>
    <w:rsid w:val="3B445C75"/>
    <w:rsid w:val="3F9E77B4"/>
    <w:rsid w:val="3FFD6F9F"/>
    <w:rsid w:val="41AF6081"/>
    <w:rsid w:val="41C535A9"/>
    <w:rsid w:val="41D41E48"/>
    <w:rsid w:val="463E6D93"/>
    <w:rsid w:val="48204522"/>
    <w:rsid w:val="492C216F"/>
    <w:rsid w:val="49BB3693"/>
    <w:rsid w:val="4AC069F9"/>
    <w:rsid w:val="4B2B240F"/>
    <w:rsid w:val="4B32470A"/>
    <w:rsid w:val="4C5041C2"/>
    <w:rsid w:val="4C722779"/>
    <w:rsid w:val="4D86415B"/>
    <w:rsid w:val="4E9642F4"/>
    <w:rsid w:val="4F115F58"/>
    <w:rsid w:val="503C6BDF"/>
    <w:rsid w:val="51994CBA"/>
    <w:rsid w:val="51E57F0B"/>
    <w:rsid w:val="53312639"/>
    <w:rsid w:val="53A612BA"/>
    <w:rsid w:val="54402377"/>
    <w:rsid w:val="54AD33C2"/>
    <w:rsid w:val="57255415"/>
    <w:rsid w:val="57AD7B18"/>
    <w:rsid w:val="57D20B86"/>
    <w:rsid w:val="5A867D04"/>
    <w:rsid w:val="5AAA4212"/>
    <w:rsid w:val="5BED2FEA"/>
    <w:rsid w:val="5D7B105C"/>
    <w:rsid w:val="5EE80AAF"/>
    <w:rsid w:val="5F0C5595"/>
    <w:rsid w:val="5F1C1ADF"/>
    <w:rsid w:val="5FE70A3A"/>
    <w:rsid w:val="63014F99"/>
    <w:rsid w:val="63992467"/>
    <w:rsid w:val="64165A65"/>
    <w:rsid w:val="66146132"/>
    <w:rsid w:val="66D81543"/>
    <w:rsid w:val="67AB2DE1"/>
    <w:rsid w:val="68004425"/>
    <w:rsid w:val="68406F23"/>
    <w:rsid w:val="684D6800"/>
    <w:rsid w:val="6AC16914"/>
    <w:rsid w:val="6BAC6E1D"/>
    <w:rsid w:val="6E02584A"/>
    <w:rsid w:val="6E6016B8"/>
    <w:rsid w:val="6EAA51F2"/>
    <w:rsid w:val="6F1840D7"/>
    <w:rsid w:val="710A264E"/>
    <w:rsid w:val="7162754C"/>
    <w:rsid w:val="71754160"/>
    <w:rsid w:val="753147CC"/>
    <w:rsid w:val="78D17AA5"/>
    <w:rsid w:val="79E81B87"/>
    <w:rsid w:val="7A795E09"/>
    <w:rsid w:val="7D8C0211"/>
    <w:rsid w:val="7E59113D"/>
    <w:rsid w:val="7F5E4CCC"/>
    <w:rsid w:val="7FF0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FF71638-89E7-43C7-96DD-945B7889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1787"/>
      <w:outlineLvl w:val="0"/>
    </w:pPr>
    <w:rPr>
      <w:b/>
      <w:bCs/>
      <w:sz w:val="55"/>
      <w:szCs w:val="5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35"/>
      <w:szCs w:val="35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0">
    <w:name w:val="页眉 Char"/>
    <w:basedOn w:val="a0"/>
    <w:link w:val="a5"/>
    <w:uiPriority w:val="99"/>
    <w:qFormat/>
    <w:rPr>
      <w:rFonts w:ascii="微软雅黑" w:eastAsia="微软雅黑" w:hAnsi="微软雅黑" w:cs="微软雅黑"/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f3914343-fc01-0f34-2149-535e6116b823\&#12304;&#31243;&#24207;&#21592;&#31616;&#21382;&#12305;&#31616;&#32422;&#28165;&#26224;&#20010;&#20154;&#31616;&#21382;&#27169;&#26495;.docx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【程序员简历】简约清晰个人简历模板.docx.docx</Template>
  <TotalTime>158</TotalTime>
  <Pages>2</Pages>
  <Words>472</Words>
  <Characters>2694</Characters>
  <Application>Microsoft Office Word</Application>
  <DocSecurity>0</DocSecurity>
  <Lines>22</Lines>
  <Paragraphs>6</Paragraphs>
  <ScaleCrop>false</ScaleCrop>
  <Company>User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打印</dc:title>
  <dc:creator>idiot1419174145</dc:creator>
  <cp:lastModifiedBy>User</cp:lastModifiedBy>
  <cp:revision>33</cp:revision>
  <dcterms:created xsi:type="dcterms:W3CDTF">2018-06-02T00:25:00Z</dcterms:created>
  <dcterms:modified xsi:type="dcterms:W3CDTF">2018-09-25T02:44:00Z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2017-10-17T00:00:00Z</vt:filetime>
  </property>
  <property fmtid="{D5CDD505-2E9C-101B-9397-08002B2CF9AE}" pid="5" name="KSOProductBuildVer">
    <vt:lpwstr>2052-10.1.0.6929</vt:lpwstr>
  </property>
</Properties>
</file>