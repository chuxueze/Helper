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550" w:firstLineChars="1300"/>
        <w:rPr>
          <w:rFonts w:ascii="Times New Roman"/>
          <w:sz w:val="20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-353060</wp:posOffset>
            </wp:positionV>
            <wp:extent cx="2235835" cy="2907665"/>
            <wp:effectExtent l="0" t="0" r="12065" b="6985"/>
            <wp:wrapNone/>
            <wp:docPr id="1" name="图片 1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j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-1949450</wp:posOffset>
                </wp:positionH>
                <wp:positionV relativeFrom="paragraph">
                  <wp:posOffset>-457200</wp:posOffset>
                </wp:positionV>
                <wp:extent cx="16212185" cy="3119755"/>
                <wp:effectExtent l="0" t="0" r="0" b="508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2457" cy="3119718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153.5pt;margin-top:-36pt;height:245.65pt;width:1276.55pt;z-index:-251664384;mso-width-relative:page;mso-height-relative:page;" fillcolor="#4694A9" filled="t" stroked="f" coordsize="21600,21600" o:gfxdata="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YRt3dsAAAANAQAADwAAAAAAAAABACAAAAAiAAAAZHJzL2Rvd25yZXYu&#10;eG1sUEsBAhQAFAAAAAgAh07iQIDOnF/4AQAA3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-38100</wp:posOffset>
                </wp:positionV>
                <wp:extent cx="283210" cy="222885"/>
                <wp:effectExtent l="0" t="0" r="0" b="0"/>
                <wp:wrapNone/>
                <wp:docPr id="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2901" cy="222838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7E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-153pt;margin-top:-3pt;height:17.55pt;width:22.3pt;z-index:251656192;v-text-anchor:middle;mso-width-relative:page;mso-height-relative:page;" fillcolor="#52B7E1" filled="t" stroked="f" coordsize="683211,432048" o:gfxdata="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LB2P7TZAAAACwEAAA8AAAAAAAAA&#10;AQAgAAAAIgAAAGRycy9kb3ducmV2LnhtbFBLAQIUABQAAAAIAIdO4kDPmpzWhAYAAB4bAAAOAAAA&#10;AAAAAAEAIAAAACgBAABkcnMvZTJvRG9jLnhtbFBLBQYAAAAABgAGAFkBAAAe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7,625;503,953;503,963;381,963;381,944;333,656;377,625;178,483;357,949;357,963;0,963;0,949;178,483;377,284;427,433;377,583;327,433;377,284;178,0;250,211;178,423;108,211;178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b/>
          <w:color w:val="FFFFFF"/>
          <w:sz w:val="91"/>
          <w:lang w:val="en-US" w:eastAsia="zh-CN"/>
        </w:rPr>
        <w:t>张浩纯</w:t>
      </w:r>
    </w:p>
    <w:p>
      <w:pPr>
        <w:tabs>
          <w:tab w:val="left" w:pos="6885"/>
        </w:tabs>
        <w:spacing w:line="872" w:lineRule="exact"/>
        <w:ind w:firstLine="4860" w:firstLineChars="900"/>
        <w:rPr>
          <w:color w:val="FFFFFF"/>
          <w:spacing w:val="20"/>
          <w:sz w:val="51"/>
          <w:lang w:eastAsia="zh-CN"/>
        </w:rPr>
      </w:pPr>
      <w:r>
        <w:rPr>
          <w:color w:val="FFFFFF"/>
          <w:spacing w:val="15"/>
          <w:sz w:val="51"/>
          <w:lang w:eastAsia="zh-CN"/>
        </w:rPr>
        <w:t>求职意向</w:t>
      </w:r>
      <w:r>
        <w:rPr>
          <w:color w:val="FFFFFF"/>
          <w:spacing w:val="15"/>
          <w:sz w:val="51"/>
          <w:lang w:eastAsia="zh-CN"/>
        </w:rPr>
        <w:tab/>
      </w:r>
      <w:r>
        <w:rPr>
          <w:color w:val="FFFFFF"/>
          <w:spacing w:val="15"/>
          <w:sz w:val="51"/>
          <w:lang w:eastAsia="zh-CN"/>
        </w:rPr>
        <w:t>：</w:t>
      </w:r>
      <w:r>
        <w:rPr>
          <w:rFonts w:hint="eastAsia"/>
          <w:color w:val="FFFFFF"/>
          <w:spacing w:val="15"/>
          <w:sz w:val="51"/>
          <w:lang w:val="en-US" w:eastAsia="zh-CN"/>
        </w:rPr>
        <w:t>Java</w:t>
      </w:r>
      <w:r>
        <w:rPr>
          <w:color w:val="FFFFFF"/>
          <w:spacing w:val="20"/>
          <w:sz w:val="51"/>
          <w:lang w:eastAsia="zh-CN"/>
        </w:rPr>
        <w:t>研发工程师</w:t>
      </w:r>
    </w:p>
    <w:p>
      <w:pPr>
        <w:tabs>
          <w:tab w:val="left" w:pos="8630"/>
          <w:tab w:val="left" w:pos="16019"/>
        </w:tabs>
        <w:spacing w:before="260"/>
        <w:ind w:firstLine="5500" w:firstLineChars="2500"/>
        <w:rPr>
          <w:sz w:val="4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8724900</wp:posOffset>
                </wp:positionH>
                <wp:positionV relativeFrom="paragraph">
                  <wp:posOffset>259715</wp:posOffset>
                </wp:positionV>
                <wp:extent cx="252095" cy="252730"/>
                <wp:effectExtent l="0" t="0" r="0" b="0"/>
                <wp:wrapNone/>
                <wp:docPr id="7337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52787"/>
                        </a:xfrm>
                        <a:custGeom>
                          <a:avLst/>
                          <a:gdLst>
                            <a:gd name="T0" fmla="*/ 87 w 94"/>
                            <a:gd name="T1" fmla="*/ 82 h 95"/>
                            <a:gd name="T2" fmla="*/ 64 w 94"/>
                            <a:gd name="T3" fmla="*/ 59 h 95"/>
                            <a:gd name="T4" fmla="*/ 75 w 94"/>
                            <a:gd name="T5" fmla="*/ 53 h 95"/>
                            <a:gd name="T6" fmla="*/ 94 w 94"/>
                            <a:gd name="T7" fmla="*/ 73 h 95"/>
                            <a:gd name="T8" fmla="*/ 87 w 94"/>
                            <a:gd name="T9" fmla="*/ 82 h 95"/>
                            <a:gd name="T10" fmla="*/ 35 w 94"/>
                            <a:gd name="T11" fmla="*/ 30 h 95"/>
                            <a:gd name="T12" fmla="*/ 11 w 94"/>
                            <a:gd name="T13" fmla="*/ 6 h 95"/>
                            <a:gd name="T14" fmla="*/ 20 w 94"/>
                            <a:gd name="T15" fmla="*/ 0 h 95"/>
                            <a:gd name="T16" fmla="*/ 40 w 94"/>
                            <a:gd name="T17" fmla="*/ 19 h 95"/>
                            <a:gd name="T18" fmla="*/ 35 w 94"/>
                            <a:gd name="T19" fmla="*/ 30 h 95"/>
                            <a:gd name="T20" fmla="*/ 33 w 94"/>
                            <a:gd name="T21" fmla="*/ 32 h 95"/>
                            <a:gd name="T22" fmla="*/ 46 w 94"/>
                            <a:gd name="T23" fmla="*/ 50 h 95"/>
                            <a:gd name="T24" fmla="*/ 62 w 94"/>
                            <a:gd name="T25" fmla="*/ 61 h 95"/>
                            <a:gd name="T26" fmla="*/ 85 w 94"/>
                            <a:gd name="T27" fmla="*/ 84 h 95"/>
                            <a:gd name="T28" fmla="*/ 34 w 94"/>
                            <a:gd name="T29" fmla="*/ 63 h 95"/>
                            <a:gd name="T30" fmla="*/ 9 w 94"/>
                            <a:gd name="T31" fmla="*/ 8 h 95"/>
                            <a:gd name="T32" fmla="*/ 33 w 94"/>
                            <a:gd name="T33" fmla="*/ 32 h 95"/>
                            <a:gd name="T34" fmla="*/ 33 w 94"/>
                            <a:gd name="T35" fmla="*/ 32 h 95"/>
                            <a:gd name="T36" fmla="*/ 33 w 94"/>
                            <a:gd name="T37" fmla="*/ 3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4" h="95">
                              <a:moveTo>
                                <a:pt x="87" y="82"/>
                              </a:move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7" y="56"/>
                                <a:pt x="72" y="52"/>
                                <a:pt x="75" y="53"/>
                              </a:cubicBezTo>
                              <a:cubicBezTo>
                                <a:pt x="75" y="54"/>
                                <a:pt x="94" y="73"/>
                                <a:pt x="94" y="73"/>
                              </a:cubicBezTo>
                              <a:cubicBezTo>
                                <a:pt x="87" y="82"/>
                                <a:pt x="87" y="82"/>
                                <a:pt x="87" y="82"/>
                              </a:cubicBezTo>
                              <a:close/>
                              <a:moveTo>
                                <a:pt x="35" y="30"/>
                              </a:move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39" y="17"/>
                                <a:pt x="40" y="19"/>
                              </a:cubicBezTo>
                              <a:cubicBezTo>
                                <a:pt x="42" y="22"/>
                                <a:pt x="38" y="27"/>
                                <a:pt x="35" y="30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6"/>
                                <a:pt x="46" y="50"/>
                              </a:cubicBezTo>
                              <a:cubicBezTo>
                                <a:pt x="57" y="60"/>
                                <a:pt x="61" y="61"/>
                                <a:pt x="62" y="61"/>
                              </a:cubicBezTo>
                              <a:cubicBezTo>
                                <a:pt x="85" y="84"/>
                                <a:pt x="85" y="84"/>
                                <a:pt x="85" y="84"/>
                              </a:cubicBezTo>
                              <a:cubicBezTo>
                                <a:pt x="82" y="86"/>
                                <a:pt x="68" y="95"/>
                                <a:pt x="34" y="63"/>
                              </a:cubicBezTo>
                              <a:cubicBezTo>
                                <a:pt x="0" y="32"/>
                                <a:pt x="7" y="12"/>
                                <a:pt x="9" y="8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687pt;margin-top:20.45pt;height:19.9pt;width:19.85pt;z-index:251658240;mso-width-relative:page;mso-height-relative:page;" fillcolor="#FFFFFF [3212]" filled="t" stroked="f" coordsize="94,95" o:gfxdata="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AlQ93a2gAAAAsB&#10;AAAPAAAAAAAAAAEAIAAAACIAAABkcnMvZG93bnJldi54bWxQSwECFAAUAAAACACHTuJAHQwpVf4E&#10;AAAwEwAADgAAAAAAAAABACAAAAApAQAAZHJzL2Uyb0RvYy54bWxQSwUGAAAAAAYABgBZAQAAmQgA&#10;AAAA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<v:path o:connectlocs="233234,218195;171574,156994;201063,141028;252000,194246;233234,218195;93829,79827;29489,15965;53617,0;107234,50557;93829,79827;88468,85149;123319,133045;166212,162315;227872,223516;91148,167637;24127,21287;88468,85149;88468,85149;88468,85149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230505</wp:posOffset>
                </wp:positionV>
                <wp:extent cx="283845" cy="222885"/>
                <wp:effectExtent l="0" t="0" r="1905" b="5715"/>
                <wp:wrapNone/>
                <wp:docPr id="21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3845" cy="22288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240.25pt;margin-top:18.15pt;height:17.55pt;width:22.35pt;z-index:251659264;v-text-anchor:middle;mso-width-relative:page;mso-height-relative:page;" fillcolor="#FFFFFF [3212]" filled="t" stroked="f" coordsize="683211,432048" o:gfxdata="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K5iiY/ZAAAACQEAAA8A&#10;AAAAAAAAAQAgAAAAIgAAAGRycy9kb3ducmV2LnhtbFBLAQIUABQAAAAIAIdO4kAGYRjVigYAAB4b&#10;AAAOAAAAAAAAAAEAIAAAACgBAABkcnMvZTJvRG9jLnhtbFBLBQYAAAAABgAGAFkBAAAk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8,625;505,953;505,964;383,964;383,944;334,656;378,625;179,483;358,949;358,964;0,964;0,949;179,483;378,284;429,433;378,583;328,433;378,284;179,0;250,212;179,424;108,212;17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280035</wp:posOffset>
                </wp:positionV>
                <wp:extent cx="251460" cy="186055"/>
                <wp:effectExtent l="0" t="0" r="0" b="4445"/>
                <wp:wrapNone/>
                <wp:docPr id="7349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51460" cy="186055"/>
                        </a:xfrm>
                        <a:custGeom>
                          <a:avLst/>
                          <a:gdLst>
                            <a:gd name="T0" fmla="*/ 110 w 122"/>
                            <a:gd name="T1" fmla="*/ 0 h 90"/>
                            <a:gd name="T2" fmla="*/ 12 w 122"/>
                            <a:gd name="T3" fmla="*/ 0 h 90"/>
                            <a:gd name="T4" fmla="*/ 0 w 122"/>
                            <a:gd name="T5" fmla="*/ 12 h 90"/>
                            <a:gd name="T6" fmla="*/ 0 w 122"/>
                            <a:gd name="T7" fmla="*/ 78 h 90"/>
                            <a:gd name="T8" fmla="*/ 12 w 122"/>
                            <a:gd name="T9" fmla="*/ 90 h 90"/>
                            <a:gd name="T10" fmla="*/ 110 w 122"/>
                            <a:gd name="T11" fmla="*/ 90 h 90"/>
                            <a:gd name="T12" fmla="*/ 122 w 122"/>
                            <a:gd name="T13" fmla="*/ 78 h 90"/>
                            <a:gd name="T14" fmla="*/ 122 w 122"/>
                            <a:gd name="T15" fmla="*/ 12 h 90"/>
                            <a:gd name="T16" fmla="*/ 110 w 122"/>
                            <a:gd name="T17" fmla="*/ 0 h 90"/>
                            <a:gd name="T18" fmla="*/ 110 w 122"/>
                            <a:gd name="T19" fmla="*/ 0 h 90"/>
                            <a:gd name="T20" fmla="*/ 110 w 122"/>
                            <a:gd name="T21" fmla="*/ 25 h 90"/>
                            <a:gd name="T22" fmla="*/ 61 w 122"/>
                            <a:gd name="T23" fmla="*/ 55 h 90"/>
                            <a:gd name="T24" fmla="*/ 12 w 122"/>
                            <a:gd name="T25" fmla="*/ 25 h 90"/>
                            <a:gd name="T26" fmla="*/ 12 w 122"/>
                            <a:gd name="T27" fmla="*/ 13 h 90"/>
                            <a:gd name="T28" fmla="*/ 61 w 122"/>
                            <a:gd name="T29" fmla="*/ 43 h 90"/>
                            <a:gd name="T30" fmla="*/ 110 w 122"/>
                            <a:gd name="T31" fmla="*/ 13 h 90"/>
                            <a:gd name="T32" fmla="*/ 110 w 122"/>
                            <a:gd name="T33" fmla="*/ 25 h 90"/>
                            <a:gd name="T34" fmla="*/ 110 w 122"/>
                            <a:gd name="T35" fmla="*/ 25 h 90"/>
                            <a:gd name="T36" fmla="*/ 110 w 122"/>
                            <a:gd name="T37" fmla="*/ 25 h 90"/>
                            <a:gd name="T38" fmla="*/ 110 w 122"/>
                            <a:gd name="T39" fmla="*/ 25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flip:x;margin-left:399.3pt;margin-top:22.05pt;height:14.65pt;width:19.8pt;z-index:251657216;mso-width-relative:page;mso-height-relative:page;" fillcolor="#FFFFFF [3212]" filled="t" stroked="f" coordsize="122,90" o:gfxdata="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B+n3BH2QAAAAkBAAAPAAAAAAAAAAEAIAAAACIAAABkcnMvZG93bnJldi54&#10;bWxQSwECFAAUAAAACACHTuJAipyKP94EAABpFAAADgAAAAAAAAABACAAAAAoAQAAZHJzL2Uyb0Rv&#10;Yy54bWxQSwUGAAAAAAYABgBZAQAAeAg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26726,0;24733,0;0,24807;0,161247;24733,186055;226726,186055;251460,161247;251460,24807;226726,0;226726,0;226726,51681;125730,113700;24733,51681;24733,26874;125730,88892;226726,26874;226726,51681;226726,51681;226726,51681;226726,51681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FFFFFF"/>
          <w:spacing w:val="12"/>
          <w:sz w:val="40"/>
          <w:lang w:eastAsia="zh-CN"/>
        </w:rPr>
        <w:t>广东</w:t>
      </w:r>
      <w:r>
        <w:rPr>
          <w:rFonts w:hint="eastAsia"/>
          <w:color w:val="FFFFFF"/>
          <w:spacing w:val="12"/>
          <w:sz w:val="40"/>
          <w:lang w:val="en-US" w:eastAsia="zh-CN"/>
        </w:rPr>
        <w:t>佛山</w:t>
      </w:r>
      <w:r>
        <w:rPr>
          <w:color w:val="FFFFFF"/>
          <w:spacing w:val="12"/>
          <w:sz w:val="40"/>
          <w:lang w:eastAsia="zh-CN"/>
        </w:rPr>
        <w:tab/>
      </w:r>
      <w:r>
        <w:rPr>
          <w:rFonts w:hint="eastAsia"/>
          <w:color w:val="FFFFFF"/>
          <w:spacing w:val="12"/>
          <w:sz w:val="40"/>
          <w:lang w:val="en-US" w:eastAsia="zh-CN"/>
        </w:rPr>
        <w:t>18819446403@163.com</w:t>
      </w:r>
      <w:r>
        <w:rPr>
          <w:color w:val="FFFFFF"/>
          <w:spacing w:val="14"/>
          <w:sz w:val="40"/>
          <w:lang w:eastAsia="zh-CN"/>
        </w:rPr>
        <w:t xml:space="preserve">          </w:t>
      </w:r>
      <w:r>
        <w:rPr>
          <w:color w:val="FFFFFF"/>
          <w:spacing w:val="15"/>
          <w:sz w:val="40"/>
          <w:lang w:eastAsia="zh-CN"/>
        </w:rPr>
        <w:t>联系方式：</w:t>
      </w:r>
      <w:r>
        <w:rPr>
          <w:rFonts w:hint="eastAsia"/>
          <w:color w:val="FFFFFF"/>
          <w:spacing w:val="15"/>
          <w:sz w:val="40"/>
          <w:lang w:val="en-US" w:eastAsia="zh-CN"/>
        </w:rPr>
        <w:t>188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val="en-US" w:eastAsia="zh-CN"/>
        </w:rPr>
        <w:t>1944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val="en-US" w:eastAsia="zh-CN"/>
        </w:rPr>
        <w:t>6403</w: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  <w:r>
        <w:rPr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240665</wp:posOffset>
                </wp:positionV>
                <wp:extent cx="14135100" cy="202565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202565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18.95pt;height:15.95pt;width:1113pt;mso-position-horizontal-relative:page;z-index:251660288;mso-width-relative:page;mso-height-relative:page;" fillcolor="#4694A9" filled="t" stroked="f" coordsize="21600,21600" o:gfxdata="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usPc9UAAAAHAQAADwAAAAAAAAABACAAAAAiAAAAZHJzL2Rvd25yZXYueG1sUEsB&#10;AhQAFAAAAAgAh07iQD25/Sz4AQAA3AMAAA4AAAAAAAAAAQAgAAAAJA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rFonts w:hint="eastAsia"/>
          <w:sz w:val="20"/>
          <w:lang w:eastAsia="zh-CN"/>
        </w:rPr>
      </w:pPr>
    </w:p>
    <w:p>
      <w:pPr>
        <w:pStyle w:val="2"/>
        <w:spacing w:line="276" w:lineRule="auto"/>
        <w:ind w:left="550" w:leftChars="250"/>
        <w:rPr>
          <w:rFonts w:hint="eastAsia"/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436880</wp:posOffset>
            </wp:positionV>
            <wp:extent cx="12083415" cy="106680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教育背景</w:t>
      </w:r>
    </w:p>
    <w:p>
      <w:pPr>
        <w:tabs>
          <w:tab w:val="left" w:pos="5940"/>
          <w:tab w:val="left" w:pos="11535"/>
        </w:tabs>
        <w:spacing w:before="10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z w:val="30"/>
          <w:szCs w:val="30"/>
          <w:lang w:val="en-US" w:eastAsia="zh-CN"/>
        </w:rPr>
        <w:t>013</w:t>
      </w:r>
      <w:r>
        <w:rPr>
          <w:b/>
          <w:color w:val="070101"/>
          <w:sz w:val="30"/>
          <w:szCs w:val="30"/>
          <w:lang w:eastAsia="zh-CN"/>
        </w:rPr>
        <w:t>-20</w:t>
      </w:r>
      <w:r>
        <w:rPr>
          <w:rFonts w:hint="eastAsia"/>
          <w:b/>
          <w:color w:val="070101"/>
          <w:sz w:val="30"/>
          <w:szCs w:val="30"/>
          <w:lang w:val="en-US" w:eastAsia="zh-CN"/>
        </w:rPr>
        <w:t>17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广州</w:t>
      </w:r>
      <w:r>
        <w:rPr>
          <w:rFonts w:hint="eastAsia"/>
          <w:b/>
          <w:color w:val="070101"/>
          <w:sz w:val="30"/>
          <w:szCs w:val="30"/>
          <w:lang w:val="en-US" w:eastAsia="zh-CN"/>
        </w:rPr>
        <w:t>大学华软软件学院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计算机科学与技术（本科）</w:t>
      </w: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418465</wp:posOffset>
            </wp:positionV>
            <wp:extent cx="12083415" cy="106680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工作经验</w:t>
      </w:r>
    </w:p>
    <w:p>
      <w:pPr>
        <w:tabs>
          <w:tab w:val="left" w:pos="6072"/>
          <w:tab w:val="left" w:pos="11630"/>
        </w:tabs>
        <w:spacing w:before="224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b/>
          <w:color w:val="070101"/>
          <w:spacing w:val="12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pacing w:val="12"/>
          <w:sz w:val="30"/>
          <w:szCs w:val="30"/>
          <w:lang w:val="en-US" w:eastAsia="zh-CN"/>
        </w:rPr>
        <w:t>017</w:t>
      </w:r>
      <w:r>
        <w:rPr>
          <w:b/>
          <w:color w:val="070101"/>
          <w:spacing w:val="12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2"/>
          <w:sz w:val="30"/>
          <w:szCs w:val="30"/>
          <w:lang w:val="en-US" w:eastAsia="zh-CN"/>
        </w:rPr>
        <w:t>8</w:t>
      </w:r>
      <w:r>
        <w:rPr>
          <w:b/>
          <w:color w:val="070101"/>
          <w:spacing w:val="28"/>
          <w:sz w:val="30"/>
          <w:szCs w:val="30"/>
          <w:lang w:eastAsia="zh-CN"/>
        </w:rPr>
        <w:t xml:space="preserve"> </w:t>
      </w:r>
      <w:r>
        <w:rPr>
          <w:b/>
          <w:color w:val="070101"/>
          <w:spacing w:val="11"/>
          <w:sz w:val="30"/>
          <w:szCs w:val="30"/>
          <w:lang w:eastAsia="zh-CN"/>
        </w:rPr>
        <w:t>至今</w:t>
      </w:r>
      <w:r>
        <w:rPr>
          <w:b/>
          <w:color w:val="070101"/>
          <w:spacing w:val="1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2"/>
          <w:sz w:val="30"/>
          <w:szCs w:val="30"/>
          <w:lang w:val="en-US" w:eastAsia="zh-CN"/>
        </w:rPr>
        <w:t>广东兴奇集团</w:t>
      </w:r>
      <w:r>
        <w:rPr>
          <w:b/>
          <w:color w:val="070101"/>
          <w:spacing w:val="12"/>
          <w:sz w:val="30"/>
          <w:szCs w:val="30"/>
          <w:lang w:eastAsia="zh-CN"/>
        </w:rPr>
        <w:tab/>
      </w:r>
      <w:r>
        <w:rPr>
          <w:b/>
          <w:color w:val="070101"/>
          <w:spacing w:val="9"/>
          <w:sz w:val="30"/>
          <w:szCs w:val="30"/>
          <w:lang w:eastAsia="zh-CN"/>
        </w:rPr>
        <w:t>Java开发工程师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   </w:t>
      </w:r>
      <w:r>
        <w:rPr>
          <w:sz w:val="30"/>
          <w:szCs w:val="30"/>
          <w:lang w:eastAsia="zh-CN"/>
        </w:rPr>
        <w:t>负责公司</w:t>
      </w:r>
      <w:r>
        <w:rPr>
          <w:rFonts w:hint="eastAsia"/>
          <w:sz w:val="30"/>
          <w:szCs w:val="30"/>
          <w:lang w:val="en-US" w:eastAsia="zh-CN"/>
        </w:rPr>
        <w:t>项目</w:t>
      </w:r>
      <w:r>
        <w:rPr>
          <w:sz w:val="30"/>
          <w:szCs w:val="30"/>
          <w:lang w:eastAsia="zh-CN"/>
        </w:rPr>
        <w:t>产品的需求分析设计、技术实现和用户体验；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2.   </w:t>
      </w:r>
      <w:r>
        <w:rPr>
          <w:sz w:val="30"/>
          <w:szCs w:val="30"/>
          <w:lang w:eastAsia="zh-CN"/>
        </w:rPr>
        <w:t>负责所属</w:t>
      </w:r>
      <w:r>
        <w:rPr>
          <w:rFonts w:hint="eastAsia"/>
          <w:sz w:val="30"/>
          <w:szCs w:val="30"/>
          <w:lang w:val="en-US" w:eastAsia="zh-CN"/>
        </w:rPr>
        <w:t>功能</w:t>
      </w:r>
      <w:r>
        <w:rPr>
          <w:sz w:val="30"/>
          <w:szCs w:val="30"/>
          <w:lang w:eastAsia="zh-CN"/>
        </w:rPr>
        <w:t>模块的</w:t>
      </w:r>
      <w:r>
        <w:rPr>
          <w:rFonts w:hint="eastAsia"/>
          <w:sz w:val="30"/>
          <w:szCs w:val="30"/>
          <w:lang w:val="en-US" w:eastAsia="zh-CN"/>
        </w:rPr>
        <w:t>数据库设计与</w:t>
      </w:r>
      <w:r>
        <w:rPr>
          <w:sz w:val="30"/>
          <w:szCs w:val="30"/>
          <w:lang w:eastAsia="zh-CN"/>
        </w:rPr>
        <w:t>代码开发、调试与维护工作；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   负责跟进产品新功能或优化功能的上线进度，督促发版上线；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firstLine="600" w:firstLineChars="2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 </w:t>
      </w:r>
      <w:r>
        <w:rPr>
          <w:sz w:val="30"/>
          <w:szCs w:val="30"/>
          <w:lang w:eastAsia="zh-CN"/>
        </w:rPr>
        <w:t>响应客户需求并进行开发/定制开发和交付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5.  编写功能设计文档，后台接口文档生成，跟进与前端的联调工作，编写单元测试报告；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6.  使用代码检测工具检测并优化已完成的功能模块代码，使代码质量更高；</w:t>
      </w:r>
    </w:p>
    <w:p>
      <w:pPr>
        <w:tabs>
          <w:tab w:val="left" w:pos="5562"/>
          <w:tab w:val="left" w:pos="11630"/>
        </w:tabs>
        <w:spacing w:before="224"/>
        <w:ind w:left="550" w:leftChars="250"/>
        <w:rPr>
          <w:rFonts w:hint="eastAsia" w:ascii="微软雅黑" w:hAnsi="微软雅黑"/>
          <w:color w:val="333333"/>
          <w:sz w:val="30"/>
          <w:szCs w:val="30"/>
          <w:shd w:val="clear" w:color="auto" w:fill="FFFFFF"/>
          <w:lang w:eastAsia="zh-CN"/>
        </w:rPr>
      </w:pPr>
    </w:p>
    <w:p>
      <w:pPr>
        <w:tabs>
          <w:tab w:val="left" w:pos="5532"/>
          <w:tab w:val="left" w:pos="11613"/>
        </w:tabs>
        <w:spacing w:before="78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2016</w:t>
      </w:r>
      <w:r>
        <w:rPr>
          <w:b/>
          <w:color w:val="070101"/>
          <w:spacing w:val="13"/>
          <w:sz w:val="30"/>
          <w:szCs w:val="30"/>
          <w:lang w:eastAsia="zh-CN"/>
        </w:rPr>
        <w:t>.</w:t>
      </w: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1</w:t>
      </w:r>
      <w:r>
        <w:rPr>
          <w:b/>
          <w:color w:val="070101"/>
          <w:spacing w:val="13"/>
          <w:sz w:val="30"/>
          <w:szCs w:val="30"/>
          <w:lang w:eastAsia="zh-CN"/>
        </w:rPr>
        <w:t>2-20</w:t>
      </w: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17</w:t>
      </w:r>
      <w:r>
        <w:rPr>
          <w:b/>
          <w:color w:val="070101"/>
          <w:spacing w:val="13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8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创智和宇信息技术股份有限公司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4"/>
          <w:sz w:val="30"/>
          <w:szCs w:val="30"/>
          <w:lang w:val="en-US" w:eastAsia="zh-CN"/>
        </w:rPr>
        <w:t>Java</w:t>
      </w:r>
      <w:r>
        <w:rPr>
          <w:rFonts w:hint="eastAsia"/>
          <w:b/>
          <w:color w:val="070101"/>
          <w:spacing w:val="14"/>
          <w:sz w:val="30"/>
          <w:szCs w:val="30"/>
          <w:lang w:eastAsia="zh-CN"/>
        </w:rPr>
        <w:t>开发工程师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1.  根据需求说明书，进行功能模块的设计与开发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  根据业务需求，编写数据库视图与存储过程，生成报表数据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3.  </w:t>
      </w:r>
      <w:r>
        <w:rPr>
          <w:sz w:val="30"/>
          <w:szCs w:val="30"/>
          <w:lang w:eastAsia="zh-CN"/>
        </w:rPr>
        <w:t>协助并完成其他各类技术开发任务。</w:t>
      </w:r>
    </w:p>
    <w:p>
      <w:pPr>
        <w:pStyle w:val="9"/>
        <w:tabs>
          <w:tab w:val="left" w:pos="5532"/>
          <w:tab w:val="left" w:pos="11613"/>
        </w:tabs>
        <w:spacing w:before="78"/>
        <w:ind w:left="550" w:leftChars="250"/>
        <w:rPr>
          <w:rFonts w:hint="eastAsia"/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rFonts w:hint="eastAsia"/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457835</wp:posOffset>
            </wp:positionV>
            <wp:extent cx="12082780" cy="106045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项目经验</w:t>
      </w: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天奇物流系统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val="en-US" w:eastAsia="zh-CN"/>
        </w:rPr>
        <w:t xml:space="preserve">该系统是为集团的一家金属子公司开发的，目的是为了能够实现公司送货自动化，实现对车辆与货物的GPS监控，对货物从出仓到货整个过程的监督，为公司业务发展提供更有力的保障。 </w:t>
      </w:r>
    </w:p>
    <w:p>
      <w:pPr>
        <w:pStyle w:val="3"/>
        <w:spacing w:before="21" w:line="278" w:lineRule="auto"/>
        <w:ind w:left="550" w:leftChars="250"/>
        <w:rPr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spacing w:before="21" w:line="278" w:lineRule="auto"/>
        <w:ind w:left="550" w:leftChars="250"/>
        <w:rPr>
          <w:b/>
          <w:color w:val="070101"/>
          <w:sz w:val="30"/>
          <w:szCs w:val="30"/>
          <w:lang w:val="en-US"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PC：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派车员排车管理模块（排车计划管理：派车员可以安排司机与货车在哪天为哪些客户送货。U8数据提取：通过定时器定时提取U8指令单与发货单数据）；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仓库派货管理模块（仓库接收到派车员的排车计划之后，按照计划，为相应的排车流水单号分配具体的货物，而且能够查看并打印每天的出货日报表和排车执行情况）；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司机端送货管理APP（司机能够对货物进行排序，设置预计到达时间，对送货单进行核对拍照。有开始派送，到达目的地，卸货，确认收货等过程）；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商务员排车计划管理模块（商务员能够随时跟踪已到达或未到达的物流单，及时录入延时原因，能够接收并回复客户的意见反馈信息）；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客户</w:t>
      </w:r>
      <w:bookmarkStart w:id="0" w:name="_GoBack"/>
      <w:bookmarkEnd w:id="0"/>
      <w:r>
        <w:rPr>
          <w:rFonts w:hint="eastAsia"/>
          <w:color w:val="070101"/>
          <w:sz w:val="30"/>
          <w:szCs w:val="30"/>
          <w:lang w:val="en-US" w:eastAsia="zh-CN"/>
        </w:rPr>
        <w:t>APP（客户可实时查询货物状态与位置，当司机发车能够及时接收到发车消息，查看GPS定位。可以查看自己所有的库存信息，随时反馈自己的建议与意见）；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管理员基础数据管理模块（管理员拥有基础信息的管理，例如司机档案，货车档案，部门信息与人员信息）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21"/>
        <w:rPr>
          <w:color w:val="070101"/>
          <w:sz w:val="30"/>
          <w:szCs w:val="30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21"/>
        <w:rPr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集团订餐系统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val="en-US" w:eastAsia="zh-CN"/>
        </w:rPr>
        <w:t xml:space="preserve">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val="en-US" w:eastAsia="zh-CN"/>
        </w:rPr>
        <w:t>该系统是为集团餐厅定制开发的，目的是为了解决餐厅食材准备的问题，节省餐厅的不必要的开支。用户可以提前预订三餐，餐厅可以得到统计数据之后，可以提前准备所需的人力与食材。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订餐管理模块（员工可以按单日周餐选择订餐，协助总监级以上领导订餐，协助公司外部人员订餐等功能）；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订餐认证管理（员工二维码生成与认证，对用户二维码进行扫码校验认证，扫码成功即可用餐）；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个人订餐管理（员工可以查询自己的订餐数据，可以实现对自己的订餐数据进行管理，有时间点控制）；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系统配置模块（订餐区间维护，每日订餐截止时间维护，人员订餐权限设置）；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rFonts w:hint="eastAsia"/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报表统计管理（订餐明细表、未订餐明细表、用餐日报表、用餐月报表、客人订餐明细表）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集团OA系统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val="en-US"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val="en-US" w:eastAsia="zh-CN"/>
        </w:rPr>
        <w:t>该系统为集团的办公自动化系统，提高集团整体工作效率，实现协同办公。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OA系统的新闻公告模块开发；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OA新增的功能开发（各状态流程数据的查找，APP接口开发，常用流程与常用联系人，新闻收藏，流程已读未读等功能开发）；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OA对接业务系统，用户组织岗位基础数据的同步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人事系统集成开发（出差申请、加班申请、离职申请、录用审批、请假等流程与台账接口的开发）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广东省集中医保工伤项目</w:t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val="en-US" w:eastAsia="zh-CN"/>
        </w:rPr>
        <w:t>客户端与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val="en-US"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val="en-US" w:eastAsia="zh-CN"/>
        </w:rPr>
        <w:t>该项目是一个五险一金管理系统，主要业务是医疗保险业务。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>
      <w:pPr>
        <w:pStyle w:val="3"/>
        <w:numPr>
          <w:ilvl w:val="0"/>
          <w:numId w:val="4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医疗业务功能模块开发，根据需求文档进行业务功能开发；</w:t>
      </w:r>
    </w:p>
    <w:p>
      <w:pPr>
        <w:pStyle w:val="3"/>
        <w:numPr>
          <w:ilvl w:val="0"/>
          <w:numId w:val="4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对接省平台接口数据</w:t>
      </w:r>
    </w:p>
    <w:p>
      <w:pPr>
        <w:pStyle w:val="3"/>
        <w:numPr>
          <w:ilvl w:val="0"/>
          <w:numId w:val="4"/>
        </w:numPr>
        <w:spacing w:before="21"/>
        <w:ind w:left="550" w:leftChars="0"/>
        <w:rPr>
          <w:rFonts w:hint="eastAsia"/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对业务数据的梳理，编写存储过程与视图生成报表数据</w:t>
      </w:r>
    </w:p>
    <w:p>
      <w:pPr>
        <w:spacing w:before="4"/>
        <w:ind w:left="550" w:leftChars="250"/>
        <w:rPr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447040</wp:posOffset>
            </wp:positionV>
            <wp:extent cx="12082780" cy="106045"/>
            <wp:effectExtent l="0" t="0" r="0" b="825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自我评价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掌握JavaScript、jQuery、Json等前端常用技术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了解网络相关知识HTTP协议原理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掌握Java基础知识，了解Jvm垃圾回收机制、Jvm参数配置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掌握Spring、Mybatis、SpringMvc等常用开源框架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掌握webService、dubbo等跨系统接口开发技术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了解SpirngBoot开源框架、微服务架构、消息队列ActiveMq等技术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掌握Oracle，Mysql等关系形数据库，掌握序列、索引、视力、存储过程等数据库对象的开发与应用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了解Redis缓存数据库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掌握Svn、Git版本控制管理工具的使用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熟练Maven、GitLab、SourceTree、RAP、Jenkins、禅道等项目管理协助工具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熟练IDEA、Eclipse、SublimeText、Navicat、Xshell、PostMan等开发协助工具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掌握Linux的基本操作命令</w:t>
      </w:r>
    </w:p>
    <w:p>
      <w:pPr>
        <w:pStyle w:val="3"/>
        <w:spacing w:before="4"/>
        <w:ind w:left="600" w:hanging="600" w:hangingChars="200"/>
        <w:rPr>
          <w:rFonts w:hint="eastAsia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-50800</wp:posOffset>
                </wp:positionH>
                <wp:positionV relativeFrom="page">
                  <wp:posOffset>19755485</wp:posOffset>
                </wp:positionV>
                <wp:extent cx="14135100" cy="543560"/>
                <wp:effectExtent l="0" t="0" r="0" b="889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543560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pt;margin-top:1555.55pt;height:42.8pt;width:1113pt;mso-position-horizontal-relative:page;mso-position-vertical-relative:page;z-index:-251663360;mso-width-relative:page;mso-height-relative:page;" fillcolor="#4694A9" filled="t" stroked="f" coordsize="21600,21600" o:gfxdata="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fOdZtkAAAANAQAADwAAAAAAAAABACAAAAAiAAAAZHJzL2Rvd25yZXYu&#10;eG1sUEsBAhQAFAAAAAgAh07iQFe9R9/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 xml:space="preserve">      能够进行独立的功能模块设计与开发，对自己所开发的代码进行代码工具检测保证代码质量，有对功能代码进行功能设计文档编写与单元测试文档编写的习惯，能够保证模块功能的整体实现。有较强责任心、自学能力与学习热情。</w:t>
      </w:r>
    </w:p>
    <w:sectPr>
      <w:type w:val="continuous"/>
      <w:pgSz w:w="22260" w:h="3148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4319B"/>
    <w:multiLevelType w:val="multilevel"/>
    <w:tmpl w:val="3CE4319B"/>
    <w:lvl w:ilvl="0" w:tentative="0">
      <w:start w:val="1"/>
      <w:numFmt w:val="decimal"/>
      <w:lvlText w:val="%1."/>
      <w:lvlJc w:val="left"/>
      <w:pPr>
        <w:ind w:left="970" w:hanging="420"/>
      </w:pPr>
    </w:lvl>
    <w:lvl w:ilvl="1" w:tentative="0">
      <w:start w:val="1"/>
      <w:numFmt w:val="lowerLetter"/>
      <w:lvlText w:val="%2)"/>
      <w:lvlJc w:val="left"/>
      <w:pPr>
        <w:ind w:left="1390" w:hanging="420"/>
      </w:pPr>
    </w:lvl>
    <w:lvl w:ilvl="2" w:tentative="0">
      <w:start w:val="1"/>
      <w:numFmt w:val="lowerRoman"/>
      <w:lvlText w:val="%3."/>
      <w:lvlJc w:val="right"/>
      <w:pPr>
        <w:ind w:left="1810" w:hanging="420"/>
      </w:pPr>
    </w:lvl>
    <w:lvl w:ilvl="3" w:tentative="0">
      <w:start w:val="1"/>
      <w:numFmt w:val="decimal"/>
      <w:lvlText w:val="%4."/>
      <w:lvlJc w:val="left"/>
      <w:pPr>
        <w:ind w:left="2230" w:hanging="420"/>
      </w:pPr>
    </w:lvl>
    <w:lvl w:ilvl="4" w:tentative="0">
      <w:start w:val="1"/>
      <w:numFmt w:val="lowerLetter"/>
      <w:lvlText w:val="%5)"/>
      <w:lvlJc w:val="left"/>
      <w:pPr>
        <w:ind w:left="2650" w:hanging="420"/>
      </w:pPr>
    </w:lvl>
    <w:lvl w:ilvl="5" w:tentative="0">
      <w:start w:val="1"/>
      <w:numFmt w:val="lowerRoman"/>
      <w:lvlText w:val="%6."/>
      <w:lvlJc w:val="right"/>
      <w:pPr>
        <w:ind w:left="3070" w:hanging="420"/>
      </w:pPr>
    </w:lvl>
    <w:lvl w:ilvl="6" w:tentative="0">
      <w:start w:val="1"/>
      <w:numFmt w:val="decimal"/>
      <w:lvlText w:val="%7."/>
      <w:lvlJc w:val="left"/>
      <w:pPr>
        <w:ind w:left="3490" w:hanging="420"/>
      </w:pPr>
    </w:lvl>
    <w:lvl w:ilvl="7" w:tentative="0">
      <w:start w:val="1"/>
      <w:numFmt w:val="lowerLetter"/>
      <w:lvlText w:val="%8)"/>
      <w:lvlJc w:val="left"/>
      <w:pPr>
        <w:ind w:left="3910" w:hanging="420"/>
      </w:pPr>
    </w:lvl>
    <w:lvl w:ilvl="8" w:tentative="0">
      <w:start w:val="1"/>
      <w:numFmt w:val="lowerRoman"/>
      <w:lvlText w:val="%9."/>
      <w:lvlJc w:val="right"/>
      <w:pPr>
        <w:ind w:left="4330" w:hanging="420"/>
      </w:pPr>
    </w:lvl>
  </w:abstractNum>
  <w:abstractNum w:abstractNumId="1">
    <w:nsid w:val="5B153042"/>
    <w:multiLevelType w:val="singleLevel"/>
    <w:tmpl w:val="5B1530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15410A"/>
    <w:multiLevelType w:val="singleLevel"/>
    <w:tmpl w:val="5B15410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154C80"/>
    <w:multiLevelType w:val="singleLevel"/>
    <w:tmpl w:val="5B154C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A490D"/>
    <w:rsid w:val="00010C83"/>
    <w:rsid w:val="00132CCE"/>
    <w:rsid w:val="002C1E4D"/>
    <w:rsid w:val="0030749D"/>
    <w:rsid w:val="003B0518"/>
    <w:rsid w:val="003B4D6C"/>
    <w:rsid w:val="0050308E"/>
    <w:rsid w:val="00553E62"/>
    <w:rsid w:val="00670293"/>
    <w:rsid w:val="0090128C"/>
    <w:rsid w:val="00E032F7"/>
    <w:rsid w:val="016258D8"/>
    <w:rsid w:val="02E05F44"/>
    <w:rsid w:val="030E2286"/>
    <w:rsid w:val="05B31FA5"/>
    <w:rsid w:val="065E1604"/>
    <w:rsid w:val="06A76FA6"/>
    <w:rsid w:val="07F97B0A"/>
    <w:rsid w:val="087A490D"/>
    <w:rsid w:val="0C9B3B34"/>
    <w:rsid w:val="0D4A3774"/>
    <w:rsid w:val="0D893E25"/>
    <w:rsid w:val="0E345F44"/>
    <w:rsid w:val="0F65154D"/>
    <w:rsid w:val="0FD1533E"/>
    <w:rsid w:val="109D03F1"/>
    <w:rsid w:val="10C82C6C"/>
    <w:rsid w:val="11951DF1"/>
    <w:rsid w:val="12124612"/>
    <w:rsid w:val="12A105AE"/>
    <w:rsid w:val="1372721E"/>
    <w:rsid w:val="13A54856"/>
    <w:rsid w:val="14BE417C"/>
    <w:rsid w:val="14DF3D5F"/>
    <w:rsid w:val="1513421D"/>
    <w:rsid w:val="16AE62D8"/>
    <w:rsid w:val="173E4722"/>
    <w:rsid w:val="18684954"/>
    <w:rsid w:val="1B700969"/>
    <w:rsid w:val="1CFE78FD"/>
    <w:rsid w:val="1D121877"/>
    <w:rsid w:val="1D610949"/>
    <w:rsid w:val="1DFE576E"/>
    <w:rsid w:val="1E0C1DB7"/>
    <w:rsid w:val="1E50153F"/>
    <w:rsid w:val="20163167"/>
    <w:rsid w:val="204C06C5"/>
    <w:rsid w:val="204C3ABF"/>
    <w:rsid w:val="21786973"/>
    <w:rsid w:val="21905AD9"/>
    <w:rsid w:val="23082502"/>
    <w:rsid w:val="23216D9D"/>
    <w:rsid w:val="23BE32F0"/>
    <w:rsid w:val="25374035"/>
    <w:rsid w:val="258F7627"/>
    <w:rsid w:val="27A54B0D"/>
    <w:rsid w:val="29FF77B0"/>
    <w:rsid w:val="2A0C7240"/>
    <w:rsid w:val="2D3D524C"/>
    <w:rsid w:val="2D4D1274"/>
    <w:rsid w:val="2D9B2331"/>
    <w:rsid w:val="2E0F4237"/>
    <w:rsid w:val="2E337B1D"/>
    <w:rsid w:val="2FEE1E98"/>
    <w:rsid w:val="2FF12DE3"/>
    <w:rsid w:val="310C7214"/>
    <w:rsid w:val="31472CDE"/>
    <w:rsid w:val="31EE7501"/>
    <w:rsid w:val="33AB5551"/>
    <w:rsid w:val="34422FB2"/>
    <w:rsid w:val="34C420BC"/>
    <w:rsid w:val="354F3FCD"/>
    <w:rsid w:val="3588008F"/>
    <w:rsid w:val="377F7746"/>
    <w:rsid w:val="39264E00"/>
    <w:rsid w:val="3B445C75"/>
    <w:rsid w:val="3F9E77B4"/>
    <w:rsid w:val="3FFD6F9F"/>
    <w:rsid w:val="41AF6081"/>
    <w:rsid w:val="41C535A9"/>
    <w:rsid w:val="41D41E48"/>
    <w:rsid w:val="463E6D93"/>
    <w:rsid w:val="48204522"/>
    <w:rsid w:val="492C216F"/>
    <w:rsid w:val="49BB3693"/>
    <w:rsid w:val="4AC069F9"/>
    <w:rsid w:val="4B2B240F"/>
    <w:rsid w:val="4B32470A"/>
    <w:rsid w:val="4C5041C2"/>
    <w:rsid w:val="4C722779"/>
    <w:rsid w:val="4D86415B"/>
    <w:rsid w:val="4E9642F4"/>
    <w:rsid w:val="4F115F58"/>
    <w:rsid w:val="503C6BDF"/>
    <w:rsid w:val="51994CBA"/>
    <w:rsid w:val="51E57F0B"/>
    <w:rsid w:val="53312639"/>
    <w:rsid w:val="53A612BA"/>
    <w:rsid w:val="54402377"/>
    <w:rsid w:val="54AD33C2"/>
    <w:rsid w:val="57255415"/>
    <w:rsid w:val="57AD7B18"/>
    <w:rsid w:val="57D20B86"/>
    <w:rsid w:val="5A867D04"/>
    <w:rsid w:val="5AAA4212"/>
    <w:rsid w:val="5BED2FEA"/>
    <w:rsid w:val="5D7B105C"/>
    <w:rsid w:val="5EE80AAF"/>
    <w:rsid w:val="5F0C5595"/>
    <w:rsid w:val="5F1C1ADF"/>
    <w:rsid w:val="5FE70A3A"/>
    <w:rsid w:val="63014F99"/>
    <w:rsid w:val="63992467"/>
    <w:rsid w:val="64165A65"/>
    <w:rsid w:val="66146132"/>
    <w:rsid w:val="66D81543"/>
    <w:rsid w:val="67AB2DE1"/>
    <w:rsid w:val="68004425"/>
    <w:rsid w:val="68406F23"/>
    <w:rsid w:val="684D6800"/>
    <w:rsid w:val="6AC16914"/>
    <w:rsid w:val="6BAC6E1D"/>
    <w:rsid w:val="6E02584A"/>
    <w:rsid w:val="6E6016B8"/>
    <w:rsid w:val="6EAA51F2"/>
    <w:rsid w:val="6F1840D7"/>
    <w:rsid w:val="710A264E"/>
    <w:rsid w:val="7162754C"/>
    <w:rsid w:val="71754160"/>
    <w:rsid w:val="753147CC"/>
    <w:rsid w:val="78D17AA5"/>
    <w:rsid w:val="79E81B87"/>
    <w:rsid w:val="7A795E09"/>
    <w:rsid w:val="7D8C0211"/>
    <w:rsid w:val="7E59113D"/>
    <w:rsid w:val="7F5E4CCC"/>
    <w:rsid w:val="7FF0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87"/>
      <w:outlineLvl w:val="0"/>
    </w:pPr>
    <w:rPr>
      <w:b/>
      <w:bCs/>
      <w:sz w:val="55"/>
      <w:szCs w:val="55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35"/>
      <w:szCs w:val="35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Char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f3914343-fc01-0f34-2149-535e6116b823\&#12304;&#31243;&#24207;&#21592;&#31616;&#21382;&#12305;&#31616;&#32422;&#28165;&#26224;&#20010;&#20154;&#31616;&#21382;&#27169;&#26495;.doc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【程序员简历】简约清晰个人简历模板.docx.docx</Template>
  <Pages>1</Pages>
  <Words>869</Words>
  <Characters>1056</Characters>
  <Lines>9</Lines>
  <Paragraphs>2</Paragraphs>
  <ScaleCrop>false</ScaleCrop>
  <LinksUpToDate>false</LinksUpToDate>
  <CharactersWithSpaces>1174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2018-06-02T00:25:00Z</dcterms:created>
  <dc:creator>idiot1419174145</dc:creator>
  <cp:lastModifiedBy>idiot1419174145</cp:lastModifiedBy>
  <dcterms:modified xsi:type="dcterms:W3CDTF">2018-06-05T03:40:00Z</dcterms:modified>
  <dc:title>打印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2052-10.1.0.6929</vt:lpwstr>
  </property>
</Properties>
</file>