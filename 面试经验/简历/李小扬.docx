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4550" w:firstLineChars="1300"/>
        <w:rPr>
          <w:rFonts w:ascii="Times New Roman"/>
          <w:sz w:val="20"/>
          <w:lang w:eastAsia="zh-CN"/>
        </w:rPr>
      </w:pPr>
      <w:bookmarkStart w:id="0" w:name="_GoBack"/>
      <w:bookmarkEnd w:id="0"/>
      <w:r>
        <w:rPr>
          <w:lang w:eastAsia="zh-CN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585470</wp:posOffset>
            </wp:positionH>
            <wp:positionV relativeFrom="paragraph">
              <wp:posOffset>105410</wp:posOffset>
            </wp:positionV>
            <wp:extent cx="1871980" cy="2339975"/>
            <wp:effectExtent l="57150" t="57150" r="52070" b="60325"/>
            <wp:wrapNone/>
            <wp:docPr id="35862" name="图片 35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2" name="图片 3586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82" r="25672" b="36567"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2340000"/>
                    </a:xfrm>
                    <a:prstGeom prst="rect">
                      <a:avLst/>
                    </a:prstGeom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-1949450</wp:posOffset>
                </wp:positionH>
                <wp:positionV relativeFrom="paragraph">
                  <wp:posOffset>-457200</wp:posOffset>
                </wp:positionV>
                <wp:extent cx="16212185" cy="3119755"/>
                <wp:effectExtent l="0" t="0" r="0" b="5080"/>
                <wp:wrapNone/>
                <wp:docPr id="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12457" cy="3119718"/>
                        </a:xfrm>
                        <a:prstGeom prst="rect">
                          <a:avLst/>
                        </a:prstGeom>
                        <a:solidFill>
                          <a:srgbClr val="4694A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-153.5pt;margin-top:-36pt;height:245.65pt;width:1276.55pt;z-index:-251664384;mso-width-relative:page;mso-height-relative:page;" fillcolor="#4694A9" filled="t" stroked="f" coordsize="21600,21600" o:gfxdata="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oYRt3dsAAAANAQAADwAAAAAAAAABACAAAAAiAAAAZHJzL2Rvd25yZXYu&#10;eG1sUEsBAhQAFAAAAAgAh07iQIDOnF/4AQAA3gMAAA4AAAAAAAAAAQAgAAAAKg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-1943100</wp:posOffset>
                </wp:positionH>
                <wp:positionV relativeFrom="paragraph">
                  <wp:posOffset>-38100</wp:posOffset>
                </wp:positionV>
                <wp:extent cx="283210" cy="222885"/>
                <wp:effectExtent l="0" t="0" r="0" b="0"/>
                <wp:wrapNone/>
                <wp:docPr id="73" name="圆形小人1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82901" cy="222838"/>
                        </a:xfrm>
                        <a:custGeom>
                          <a:avLst/>
                          <a:gdLst>
                            <a:gd name="T0" fmla="*/ 912 w 683211"/>
                            <a:gd name="T1" fmla="*/ 1212 h 432048"/>
                            <a:gd name="T2" fmla="*/ 1216 w 683211"/>
                            <a:gd name="T3" fmla="*/ 1849 h 432048"/>
                            <a:gd name="T4" fmla="*/ 1217 w 683211"/>
                            <a:gd name="T5" fmla="*/ 1869 h 432048"/>
                            <a:gd name="T6" fmla="*/ 922 w 683211"/>
                            <a:gd name="T7" fmla="*/ 1869 h 432048"/>
                            <a:gd name="T8" fmla="*/ 922 w 683211"/>
                            <a:gd name="T9" fmla="*/ 1831 h 432048"/>
                            <a:gd name="T10" fmla="*/ 806 w 683211"/>
                            <a:gd name="T11" fmla="*/ 1272 h 432048"/>
                            <a:gd name="T12" fmla="*/ 912 w 683211"/>
                            <a:gd name="T13" fmla="*/ 1212 h 432048"/>
                            <a:gd name="T14" fmla="*/ 432 w 683211"/>
                            <a:gd name="T15" fmla="*/ 937 h 432048"/>
                            <a:gd name="T16" fmla="*/ 864 w 683211"/>
                            <a:gd name="T17" fmla="*/ 1841 h 432048"/>
                            <a:gd name="T18" fmla="*/ 864 w 683211"/>
                            <a:gd name="T19" fmla="*/ 1869 h 432048"/>
                            <a:gd name="T20" fmla="*/ 0 w 683211"/>
                            <a:gd name="T21" fmla="*/ 1869 h 432048"/>
                            <a:gd name="T22" fmla="*/ 0 w 683211"/>
                            <a:gd name="T23" fmla="*/ 1841 h 432048"/>
                            <a:gd name="T24" fmla="*/ 432 w 683211"/>
                            <a:gd name="T25" fmla="*/ 937 h 432048"/>
                            <a:gd name="T26" fmla="*/ 912 w 683211"/>
                            <a:gd name="T27" fmla="*/ 551 h 432048"/>
                            <a:gd name="T28" fmla="*/ 1033 w 683211"/>
                            <a:gd name="T29" fmla="*/ 841 h 432048"/>
                            <a:gd name="T30" fmla="*/ 912 w 683211"/>
                            <a:gd name="T31" fmla="*/ 1131 h 432048"/>
                            <a:gd name="T32" fmla="*/ 791 w 683211"/>
                            <a:gd name="T33" fmla="*/ 841 h 432048"/>
                            <a:gd name="T34" fmla="*/ 912 w 683211"/>
                            <a:gd name="T35" fmla="*/ 551 h 432048"/>
                            <a:gd name="T36" fmla="*/ 432 w 683211"/>
                            <a:gd name="T37" fmla="*/ 0 h 432048"/>
                            <a:gd name="T38" fmla="*/ 604 w 683211"/>
                            <a:gd name="T39" fmla="*/ 411 h 432048"/>
                            <a:gd name="T40" fmla="*/ 432 w 683211"/>
                            <a:gd name="T41" fmla="*/ 822 h 432048"/>
                            <a:gd name="T42" fmla="*/ 261 w 683211"/>
                            <a:gd name="T43" fmla="*/ 411 h 432048"/>
                            <a:gd name="T44" fmla="*/ 432 w 683211"/>
                            <a:gd name="T45" fmla="*/ 0 h 432048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0" t="0" r="r" b="b"/>
                          <a:pathLst>
                            <a:path w="683211" h="432048">
                              <a:moveTo>
                                <a:pt x="512137" y="280189"/>
                              </a:moveTo>
                              <a:cubicBezTo>
                                <a:pt x="588167" y="280189"/>
                                <a:pt x="653655" y="340557"/>
                                <a:pt x="683040" y="427518"/>
                              </a:cubicBezTo>
                              <a:lnTo>
                                <a:pt x="683211" y="432048"/>
                              </a:lnTo>
                              <a:lnTo>
                                <a:pt x="518050" y="432048"/>
                              </a:lnTo>
                              <a:lnTo>
                                <a:pt x="517720" y="423301"/>
                              </a:lnTo>
                              <a:cubicBezTo>
                                <a:pt x="501526" y="375376"/>
                                <a:pt x="479652" y="331635"/>
                                <a:pt x="452572" y="294062"/>
                              </a:cubicBezTo>
                              <a:cubicBezTo>
                                <a:pt x="471023" y="284776"/>
                                <a:pt x="491179" y="280189"/>
                                <a:pt x="512137" y="280189"/>
                              </a:cubicBezTo>
                              <a:close/>
                              <a:moveTo>
                                <a:pt x="242652" y="216651"/>
                              </a:moveTo>
                              <a:cubicBezTo>
                                <a:pt x="350494" y="216651"/>
                                <a:pt x="443383" y="302276"/>
                                <a:pt x="485063" y="425622"/>
                              </a:cubicBezTo>
                              <a:lnTo>
                                <a:pt x="485305" y="432048"/>
                              </a:lnTo>
                              <a:lnTo>
                                <a:pt x="0" y="432048"/>
                              </a:lnTo>
                              <a:lnTo>
                                <a:pt x="242" y="425623"/>
                              </a:lnTo>
                              <a:cubicBezTo>
                                <a:pt x="41922" y="302276"/>
                                <a:pt x="134811" y="216651"/>
                                <a:pt x="242652" y="216651"/>
                              </a:cubicBezTo>
                              <a:close/>
                              <a:moveTo>
                                <a:pt x="512137" y="127447"/>
                              </a:moveTo>
                              <a:cubicBezTo>
                                <a:pt x="549644" y="127447"/>
                                <a:pt x="580050" y="157437"/>
                                <a:pt x="580050" y="194431"/>
                              </a:cubicBezTo>
                              <a:cubicBezTo>
                                <a:pt x="580050" y="231425"/>
                                <a:pt x="549644" y="261414"/>
                                <a:pt x="512137" y="261414"/>
                              </a:cubicBezTo>
                              <a:cubicBezTo>
                                <a:pt x="474630" y="261414"/>
                                <a:pt x="444224" y="231425"/>
                                <a:pt x="444224" y="194431"/>
                              </a:cubicBezTo>
                              <a:cubicBezTo>
                                <a:pt x="444224" y="157437"/>
                                <a:pt x="474630" y="127447"/>
                                <a:pt x="512137" y="127447"/>
                              </a:cubicBezTo>
                              <a:close/>
                              <a:moveTo>
                                <a:pt x="242652" y="0"/>
                              </a:moveTo>
                              <a:cubicBezTo>
                                <a:pt x="295853" y="0"/>
                                <a:pt x="338980" y="42537"/>
                                <a:pt x="338980" y="95010"/>
                              </a:cubicBezTo>
                              <a:cubicBezTo>
                                <a:pt x="338980" y="147482"/>
                                <a:pt x="295853" y="190020"/>
                                <a:pt x="242652" y="190020"/>
                              </a:cubicBezTo>
                              <a:cubicBezTo>
                                <a:pt x="189452" y="190020"/>
                                <a:pt x="146324" y="147482"/>
                                <a:pt x="146324" y="95010"/>
                              </a:cubicBezTo>
                              <a:cubicBezTo>
                                <a:pt x="146324" y="42537"/>
                                <a:pt x="189452" y="0"/>
                                <a:pt x="2426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B7E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圆形小人1 29" o:spid="_x0000_s1026" o:spt="100" style="position:absolute;left:0pt;margin-left:-153pt;margin-top:-3pt;height:17.55pt;width:22.3pt;z-index:251656192;v-text-anchor:middle;mso-width-relative:page;mso-height-relative:page;" fillcolor="#52B7E1" filled="t" stroked="f" coordsize="683211,432048" o:gfxdata="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<v:path o:connectlocs="377,625;503,953;503,963;381,963;381,944;333,656;377,625;178,483;357,949;357,963;0,963;0,949;178,483;377,284;427,433;377,583;327,433;377,284;178,0;250,211;178,423;108,211;178,0" o:connectangles="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b/>
          <w:color w:val="FFFFFF"/>
          <w:sz w:val="91"/>
          <w:lang w:eastAsia="zh-CN"/>
        </w:rPr>
        <w:t>李小扬</w:t>
      </w:r>
    </w:p>
    <w:p>
      <w:pPr>
        <w:tabs>
          <w:tab w:val="left" w:pos="6885"/>
        </w:tabs>
        <w:spacing w:line="872" w:lineRule="exact"/>
        <w:ind w:firstLine="4860" w:firstLineChars="900"/>
        <w:rPr>
          <w:color w:val="FFFFFF"/>
          <w:spacing w:val="20"/>
          <w:sz w:val="51"/>
          <w:lang w:eastAsia="zh-CN"/>
        </w:rPr>
      </w:pPr>
      <w:r>
        <w:rPr>
          <w:color w:val="FFFFFF"/>
          <w:spacing w:val="15"/>
          <w:sz w:val="51"/>
          <w:lang w:eastAsia="zh-CN"/>
        </w:rPr>
        <w:t>求职意向</w:t>
      </w:r>
      <w:r>
        <w:rPr>
          <w:color w:val="FFFFFF"/>
          <w:spacing w:val="15"/>
          <w:sz w:val="51"/>
          <w:lang w:eastAsia="zh-CN"/>
        </w:rPr>
        <w:tab/>
      </w:r>
      <w:r>
        <w:rPr>
          <w:color w:val="FFFFFF"/>
          <w:spacing w:val="15"/>
          <w:sz w:val="51"/>
          <w:lang w:eastAsia="zh-CN"/>
        </w:rPr>
        <w:t>：</w:t>
      </w:r>
      <w:r>
        <w:rPr>
          <w:color w:val="FFFFFF"/>
          <w:spacing w:val="20"/>
          <w:sz w:val="51"/>
          <w:lang w:eastAsia="zh-CN"/>
        </w:rPr>
        <w:t>PHP研发工程师</w:t>
      </w:r>
    </w:p>
    <w:p>
      <w:pPr>
        <w:tabs>
          <w:tab w:val="left" w:pos="8630"/>
          <w:tab w:val="left" w:pos="16019"/>
        </w:tabs>
        <w:spacing w:before="260"/>
        <w:ind w:firstLine="5500" w:firstLineChars="2500"/>
        <w:rPr>
          <w:sz w:val="40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3051175</wp:posOffset>
                </wp:positionH>
                <wp:positionV relativeFrom="paragraph">
                  <wp:posOffset>230505</wp:posOffset>
                </wp:positionV>
                <wp:extent cx="283845" cy="222885"/>
                <wp:effectExtent l="0" t="0" r="1905" b="5715"/>
                <wp:wrapNone/>
                <wp:docPr id="21" name="圆形小人1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83845" cy="222885"/>
                        </a:xfrm>
                        <a:custGeom>
                          <a:avLst/>
                          <a:gdLst>
                            <a:gd name="T0" fmla="*/ 912 w 683211"/>
                            <a:gd name="T1" fmla="*/ 1212 h 432048"/>
                            <a:gd name="T2" fmla="*/ 1216 w 683211"/>
                            <a:gd name="T3" fmla="*/ 1849 h 432048"/>
                            <a:gd name="T4" fmla="*/ 1217 w 683211"/>
                            <a:gd name="T5" fmla="*/ 1869 h 432048"/>
                            <a:gd name="T6" fmla="*/ 922 w 683211"/>
                            <a:gd name="T7" fmla="*/ 1869 h 432048"/>
                            <a:gd name="T8" fmla="*/ 922 w 683211"/>
                            <a:gd name="T9" fmla="*/ 1831 h 432048"/>
                            <a:gd name="T10" fmla="*/ 806 w 683211"/>
                            <a:gd name="T11" fmla="*/ 1272 h 432048"/>
                            <a:gd name="T12" fmla="*/ 912 w 683211"/>
                            <a:gd name="T13" fmla="*/ 1212 h 432048"/>
                            <a:gd name="T14" fmla="*/ 432 w 683211"/>
                            <a:gd name="T15" fmla="*/ 937 h 432048"/>
                            <a:gd name="T16" fmla="*/ 864 w 683211"/>
                            <a:gd name="T17" fmla="*/ 1841 h 432048"/>
                            <a:gd name="T18" fmla="*/ 864 w 683211"/>
                            <a:gd name="T19" fmla="*/ 1869 h 432048"/>
                            <a:gd name="T20" fmla="*/ 0 w 683211"/>
                            <a:gd name="T21" fmla="*/ 1869 h 432048"/>
                            <a:gd name="T22" fmla="*/ 0 w 683211"/>
                            <a:gd name="T23" fmla="*/ 1841 h 432048"/>
                            <a:gd name="T24" fmla="*/ 432 w 683211"/>
                            <a:gd name="T25" fmla="*/ 937 h 432048"/>
                            <a:gd name="T26" fmla="*/ 912 w 683211"/>
                            <a:gd name="T27" fmla="*/ 551 h 432048"/>
                            <a:gd name="T28" fmla="*/ 1033 w 683211"/>
                            <a:gd name="T29" fmla="*/ 841 h 432048"/>
                            <a:gd name="T30" fmla="*/ 912 w 683211"/>
                            <a:gd name="T31" fmla="*/ 1131 h 432048"/>
                            <a:gd name="T32" fmla="*/ 791 w 683211"/>
                            <a:gd name="T33" fmla="*/ 841 h 432048"/>
                            <a:gd name="T34" fmla="*/ 912 w 683211"/>
                            <a:gd name="T35" fmla="*/ 551 h 432048"/>
                            <a:gd name="T36" fmla="*/ 432 w 683211"/>
                            <a:gd name="T37" fmla="*/ 0 h 432048"/>
                            <a:gd name="T38" fmla="*/ 604 w 683211"/>
                            <a:gd name="T39" fmla="*/ 411 h 432048"/>
                            <a:gd name="T40" fmla="*/ 432 w 683211"/>
                            <a:gd name="T41" fmla="*/ 822 h 432048"/>
                            <a:gd name="T42" fmla="*/ 261 w 683211"/>
                            <a:gd name="T43" fmla="*/ 411 h 432048"/>
                            <a:gd name="T44" fmla="*/ 432 w 683211"/>
                            <a:gd name="T45" fmla="*/ 0 h 432048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0" t="0" r="r" b="b"/>
                          <a:pathLst>
                            <a:path w="683211" h="432048">
                              <a:moveTo>
                                <a:pt x="512137" y="280189"/>
                              </a:moveTo>
                              <a:cubicBezTo>
                                <a:pt x="588167" y="280189"/>
                                <a:pt x="653655" y="340557"/>
                                <a:pt x="683040" y="427518"/>
                              </a:cubicBezTo>
                              <a:lnTo>
                                <a:pt x="683211" y="432048"/>
                              </a:lnTo>
                              <a:lnTo>
                                <a:pt x="518050" y="432048"/>
                              </a:lnTo>
                              <a:lnTo>
                                <a:pt x="517720" y="423301"/>
                              </a:lnTo>
                              <a:cubicBezTo>
                                <a:pt x="501526" y="375376"/>
                                <a:pt x="479652" y="331635"/>
                                <a:pt x="452572" y="294062"/>
                              </a:cubicBezTo>
                              <a:cubicBezTo>
                                <a:pt x="471023" y="284776"/>
                                <a:pt x="491179" y="280189"/>
                                <a:pt x="512137" y="280189"/>
                              </a:cubicBezTo>
                              <a:close/>
                              <a:moveTo>
                                <a:pt x="242652" y="216651"/>
                              </a:moveTo>
                              <a:cubicBezTo>
                                <a:pt x="350494" y="216651"/>
                                <a:pt x="443383" y="302276"/>
                                <a:pt x="485063" y="425622"/>
                              </a:cubicBezTo>
                              <a:lnTo>
                                <a:pt x="485305" y="432048"/>
                              </a:lnTo>
                              <a:lnTo>
                                <a:pt x="0" y="432048"/>
                              </a:lnTo>
                              <a:lnTo>
                                <a:pt x="242" y="425623"/>
                              </a:lnTo>
                              <a:cubicBezTo>
                                <a:pt x="41922" y="302276"/>
                                <a:pt x="134811" y="216651"/>
                                <a:pt x="242652" y="216651"/>
                              </a:cubicBezTo>
                              <a:close/>
                              <a:moveTo>
                                <a:pt x="512137" y="127447"/>
                              </a:moveTo>
                              <a:cubicBezTo>
                                <a:pt x="549644" y="127447"/>
                                <a:pt x="580050" y="157437"/>
                                <a:pt x="580050" y="194431"/>
                              </a:cubicBezTo>
                              <a:cubicBezTo>
                                <a:pt x="580050" y="231425"/>
                                <a:pt x="549644" y="261414"/>
                                <a:pt x="512137" y="261414"/>
                              </a:cubicBezTo>
                              <a:cubicBezTo>
                                <a:pt x="474630" y="261414"/>
                                <a:pt x="444224" y="231425"/>
                                <a:pt x="444224" y="194431"/>
                              </a:cubicBezTo>
                              <a:cubicBezTo>
                                <a:pt x="444224" y="157437"/>
                                <a:pt x="474630" y="127447"/>
                                <a:pt x="512137" y="127447"/>
                              </a:cubicBezTo>
                              <a:close/>
                              <a:moveTo>
                                <a:pt x="242652" y="0"/>
                              </a:moveTo>
                              <a:cubicBezTo>
                                <a:pt x="295853" y="0"/>
                                <a:pt x="338980" y="42537"/>
                                <a:pt x="338980" y="95010"/>
                              </a:cubicBezTo>
                              <a:cubicBezTo>
                                <a:pt x="338980" y="147482"/>
                                <a:pt x="295853" y="190020"/>
                                <a:pt x="242652" y="190020"/>
                              </a:cubicBezTo>
                              <a:cubicBezTo>
                                <a:pt x="189452" y="190020"/>
                                <a:pt x="146324" y="147482"/>
                                <a:pt x="146324" y="95010"/>
                              </a:cubicBezTo>
                              <a:cubicBezTo>
                                <a:pt x="146324" y="42537"/>
                                <a:pt x="189452" y="0"/>
                                <a:pt x="2426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圆形小人1 29" o:spid="_x0000_s1026" o:spt="100" style="position:absolute;left:0pt;margin-left:240.25pt;margin-top:18.15pt;height:17.55pt;width:22.35pt;z-index:251659264;v-text-anchor:middle;mso-width-relative:page;mso-height-relative:page;" fillcolor="#FFFFFF [3212]" filled="t" stroked="f" coordsize="683211,432048" o:gfxdata="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<v:path o:connectlocs="378,625;505,953;505,964;383,964;383,944;334,656;378,625;179,483;358,949;358,964;0,964;0,949;179,483;378,284;429,433;378,583;328,433;378,284;179,0;250,212;179,424;108,212;179,0" o:connectangles="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5071110</wp:posOffset>
                </wp:positionH>
                <wp:positionV relativeFrom="paragraph">
                  <wp:posOffset>280035</wp:posOffset>
                </wp:positionV>
                <wp:extent cx="251460" cy="186055"/>
                <wp:effectExtent l="0" t="0" r="0" b="4445"/>
                <wp:wrapNone/>
                <wp:docPr id="7349" name="Freeform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51460" cy="186055"/>
                        </a:xfrm>
                        <a:custGeom>
                          <a:avLst/>
                          <a:gdLst>
                            <a:gd name="T0" fmla="*/ 110 w 122"/>
                            <a:gd name="T1" fmla="*/ 0 h 90"/>
                            <a:gd name="T2" fmla="*/ 12 w 122"/>
                            <a:gd name="T3" fmla="*/ 0 h 90"/>
                            <a:gd name="T4" fmla="*/ 0 w 122"/>
                            <a:gd name="T5" fmla="*/ 12 h 90"/>
                            <a:gd name="T6" fmla="*/ 0 w 122"/>
                            <a:gd name="T7" fmla="*/ 78 h 90"/>
                            <a:gd name="T8" fmla="*/ 12 w 122"/>
                            <a:gd name="T9" fmla="*/ 90 h 90"/>
                            <a:gd name="T10" fmla="*/ 110 w 122"/>
                            <a:gd name="T11" fmla="*/ 90 h 90"/>
                            <a:gd name="T12" fmla="*/ 122 w 122"/>
                            <a:gd name="T13" fmla="*/ 78 h 90"/>
                            <a:gd name="T14" fmla="*/ 122 w 122"/>
                            <a:gd name="T15" fmla="*/ 12 h 90"/>
                            <a:gd name="T16" fmla="*/ 110 w 122"/>
                            <a:gd name="T17" fmla="*/ 0 h 90"/>
                            <a:gd name="T18" fmla="*/ 110 w 122"/>
                            <a:gd name="T19" fmla="*/ 0 h 90"/>
                            <a:gd name="T20" fmla="*/ 110 w 122"/>
                            <a:gd name="T21" fmla="*/ 25 h 90"/>
                            <a:gd name="T22" fmla="*/ 61 w 122"/>
                            <a:gd name="T23" fmla="*/ 55 h 90"/>
                            <a:gd name="T24" fmla="*/ 12 w 122"/>
                            <a:gd name="T25" fmla="*/ 25 h 90"/>
                            <a:gd name="T26" fmla="*/ 12 w 122"/>
                            <a:gd name="T27" fmla="*/ 13 h 90"/>
                            <a:gd name="T28" fmla="*/ 61 w 122"/>
                            <a:gd name="T29" fmla="*/ 43 h 90"/>
                            <a:gd name="T30" fmla="*/ 110 w 122"/>
                            <a:gd name="T31" fmla="*/ 13 h 90"/>
                            <a:gd name="T32" fmla="*/ 110 w 122"/>
                            <a:gd name="T33" fmla="*/ 25 h 90"/>
                            <a:gd name="T34" fmla="*/ 110 w 122"/>
                            <a:gd name="T35" fmla="*/ 25 h 90"/>
                            <a:gd name="T36" fmla="*/ 110 w 122"/>
                            <a:gd name="T37" fmla="*/ 25 h 90"/>
                            <a:gd name="T38" fmla="*/ 110 w 122"/>
                            <a:gd name="T39" fmla="*/ 25 h 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22" h="90">
                              <a:moveTo>
                                <a:pt x="110" y="0"/>
                              </a:move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ubicBezTo>
                                <a:pt x="5" y="0"/>
                                <a:pt x="0" y="6"/>
                                <a:pt x="0" y="12"/>
                              </a:cubicBezTo>
                              <a:cubicBezTo>
                                <a:pt x="0" y="78"/>
                                <a:pt x="0" y="78"/>
                                <a:pt x="0" y="78"/>
                              </a:cubicBezTo>
                              <a:cubicBezTo>
                                <a:pt x="0" y="85"/>
                                <a:pt x="5" y="90"/>
                                <a:pt x="12" y="90"/>
                              </a:cubicBezTo>
                              <a:cubicBezTo>
                                <a:pt x="110" y="90"/>
                                <a:pt x="110" y="90"/>
                                <a:pt x="110" y="90"/>
                              </a:cubicBezTo>
                              <a:cubicBezTo>
                                <a:pt x="117" y="90"/>
                                <a:pt x="122" y="85"/>
                                <a:pt x="122" y="78"/>
                              </a:cubicBezTo>
                              <a:cubicBezTo>
                                <a:pt x="122" y="12"/>
                                <a:pt x="122" y="12"/>
                                <a:pt x="122" y="12"/>
                              </a:cubicBezTo>
                              <a:cubicBezTo>
                                <a:pt x="122" y="6"/>
                                <a:pt x="117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lose/>
                              <a:moveTo>
                                <a:pt x="110" y="25"/>
                              </a:moveTo>
                              <a:cubicBezTo>
                                <a:pt x="61" y="55"/>
                                <a:pt x="61" y="55"/>
                                <a:pt x="61" y="55"/>
                              </a:cubicBezTo>
                              <a:cubicBezTo>
                                <a:pt x="12" y="25"/>
                                <a:pt x="12" y="25"/>
                                <a:pt x="12" y="25"/>
                              </a:cubicBez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61" y="43"/>
                                <a:pt x="61" y="43"/>
                                <a:pt x="61" y="43"/>
                              </a:cubicBezTo>
                              <a:cubicBezTo>
                                <a:pt x="110" y="13"/>
                                <a:pt x="110" y="13"/>
                                <a:pt x="110" y="13"/>
                              </a:cubicBezTo>
                              <a:cubicBezTo>
                                <a:pt x="110" y="25"/>
                                <a:pt x="110" y="25"/>
                                <a:pt x="110" y="25"/>
                              </a:cubicBezTo>
                              <a:cubicBezTo>
                                <a:pt x="110" y="25"/>
                                <a:pt x="110" y="25"/>
                                <a:pt x="110" y="25"/>
                              </a:cubicBezTo>
                              <a:close/>
                              <a:moveTo>
                                <a:pt x="110" y="25"/>
                              </a:moveTo>
                              <a:cubicBezTo>
                                <a:pt x="110" y="25"/>
                                <a:pt x="110" y="25"/>
                                <a:pt x="110" y="2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3" o:spid="_x0000_s1026" o:spt="100" style="position:absolute;left:0pt;flip:x;margin-left:399.3pt;margin-top:22.05pt;height:14.65pt;width:19.8pt;z-index:251657216;mso-width-relative:page;mso-height-relative:page;" fillcolor="#FFFFFF [3212]" filled="t" stroked="f" coordsize="122,90" o:gfxdata="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" path="m110,0c12,0,12,0,12,0c5,0,0,6,0,12c0,78,0,78,0,78c0,85,5,90,12,90c110,90,110,90,110,90c117,90,122,85,122,78c122,12,122,12,122,12c122,6,117,0,110,0c110,0,110,0,110,0xm110,25c61,55,61,55,61,55c12,25,12,25,12,25c12,13,12,13,12,13c61,43,61,43,61,43c110,13,110,13,110,13c110,25,110,25,110,25c110,25,110,25,110,25xm110,25c110,25,110,25,110,25e">
                <v:path o:connectlocs="226726,0;24733,0;0,24807;0,161247;24733,186055;226726,186055;251460,161247;251460,24807;226726,0;226726,0;226726,51681;125730,113700;24733,51681;24733,26874;125730,88892;226726,26874;226726,51681;226726,51681;226726,51681;226726,51681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8463915</wp:posOffset>
                </wp:positionH>
                <wp:positionV relativeFrom="paragraph">
                  <wp:posOffset>259715</wp:posOffset>
                </wp:positionV>
                <wp:extent cx="252095" cy="252730"/>
                <wp:effectExtent l="0" t="0" r="0" b="0"/>
                <wp:wrapNone/>
                <wp:docPr id="7337" name="Freefor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2000" cy="252787"/>
                        </a:xfrm>
                        <a:custGeom>
                          <a:avLst/>
                          <a:gdLst>
                            <a:gd name="T0" fmla="*/ 87 w 94"/>
                            <a:gd name="T1" fmla="*/ 82 h 95"/>
                            <a:gd name="T2" fmla="*/ 64 w 94"/>
                            <a:gd name="T3" fmla="*/ 59 h 95"/>
                            <a:gd name="T4" fmla="*/ 75 w 94"/>
                            <a:gd name="T5" fmla="*/ 53 h 95"/>
                            <a:gd name="T6" fmla="*/ 94 w 94"/>
                            <a:gd name="T7" fmla="*/ 73 h 95"/>
                            <a:gd name="T8" fmla="*/ 87 w 94"/>
                            <a:gd name="T9" fmla="*/ 82 h 95"/>
                            <a:gd name="T10" fmla="*/ 35 w 94"/>
                            <a:gd name="T11" fmla="*/ 30 h 95"/>
                            <a:gd name="T12" fmla="*/ 11 w 94"/>
                            <a:gd name="T13" fmla="*/ 6 h 95"/>
                            <a:gd name="T14" fmla="*/ 20 w 94"/>
                            <a:gd name="T15" fmla="*/ 0 h 95"/>
                            <a:gd name="T16" fmla="*/ 40 w 94"/>
                            <a:gd name="T17" fmla="*/ 19 h 95"/>
                            <a:gd name="T18" fmla="*/ 35 w 94"/>
                            <a:gd name="T19" fmla="*/ 30 h 95"/>
                            <a:gd name="T20" fmla="*/ 33 w 94"/>
                            <a:gd name="T21" fmla="*/ 32 h 95"/>
                            <a:gd name="T22" fmla="*/ 46 w 94"/>
                            <a:gd name="T23" fmla="*/ 50 h 95"/>
                            <a:gd name="T24" fmla="*/ 62 w 94"/>
                            <a:gd name="T25" fmla="*/ 61 h 95"/>
                            <a:gd name="T26" fmla="*/ 85 w 94"/>
                            <a:gd name="T27" fmla="*/ 84 h 95"/>
                            <a:gd name="T28" fmla="*/ 34 w 94"/>
                            <a:gd name="T29" fmla="*/ 63 h 95"/>
                            <a:gd name="T30" fmla="*/ 9 w 94"/>
                            <a:gd name="T31" fmla="*/ 8 h 95"/>
                            <a:gd name="T32" fmla="*/ 33 w 94"/>
                            <a:gd name="T33" fmla="*/ 32 h 95"/>
                            <a:gd name="T34" fmla="*/ 33 w 94"/>
                            <a:gd name="T35" fmla="*/ 32 h 95"/>
                            <a:gd name="T36" fmla="*/ 33 w 94"/>
                            <a:gd name="T37" fmla="*/ 32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94" h="95">
                              <a:moveTo>
                                <a:pt x="87" y="82"/>
                              </a:moveTo>
                              <a:cubicBezTo>
                                <a:pt x="64" y="59"/>
                                <a:pt x="64" y="59"/>
                                <a:pt x="64" y="59"/>
                              </a:cubicBezTo>
                              <a:cubicBezTo>
                                <a:pt x="67" y="56"/>
                                <a:pt x="72" y="52"/>
                                <a:pt x="75" y="53"/>
                              </a:cubicBezTo>
                              <a:cubicBezTo>
                                <a:pt x="75" y="54"/>
                                <a:pt x="94" y="73"/>
                                <a:pt x="94" y="73"/>
                              </a:cubicBezTo>
                              <a:cubicBezTo>
                                <a:pt x="87" y="82"/>
                                <a:pt x="87" y="82"/>
                                <a:pt x="87" y="82"/>
                              </a:cubicBezTo>
                              <a:close/>
                              <a:moveTo>
                                <a:pt x="35" y="30"/>
                              </a:moveTo>
                              <a:cubicBezTo>
                                <a:pt x="11" y="6"/>
                                <a:pt x="11" y="6"/>
                                <a:pt x="11" y="6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ubicBezTo>
                                <a:pt x="20" y="0"/>
                                <a:pt x="39" y="17"/>
                                <a:pt x="40" y="19"/>
                              </a:cubicBezTo>
                              <a:cubicBezTo>
                                <a:pt x="42" y="22"/>
                                <a:pt x="38" y="27"/>
                                <a:pt x="35" y="30"/>
                              </a:cubicBezTo>
                              <a:close/>
                              <a:moveTo>
                                <a:pt x="33" y="32"/>
                              </a:moveTo>
                              <a:cubicBezTo>
                                <a:pt x="33" y="32"/>
                                <a:pt x="33" y="36"/>
                                <a:pt x="46" y="50"/>
                              </a:cubicBezTo>
                              <a:cubicBezTo>
                                <a:pt x="57" y="60"/>
                                <a:pt x="61" y="61"/>
                                <a:pt x="62" y="61"/>
                              </a:cubicBezTo>
                              <a:cubicBezTo>
                                <a:pt x="85" y="84"/>
                                <a:pt x="85" y="84"/>
                                <a:pt x="85" y="84"/>
                              </a:cubicBezTo>
                              <a:cubicBezTo>
                                <a:pt x="82" y="86"/>
                                <a:pt x="68" y="95"/>
                                <a:pt x="34" y="63"/>
                              </a:cubicBezTo>
                              <a:cubicBezTo>
                                <a:pt x="0" y="32"/>
                                <a:pt x="7" y="12"/>
                                <a:pt x="9" y="8"/>
                              </a:cubicBezTo>
                              <a:cubicBezTo>
                                <a:pt x="33" y="32"/>
                                <a:pt x="33" y="32"/>
                                <a:pt x="33" y="32"/>
                              </a:cubicBezTo>
                              <a:close/>
                              <a:moveTo>
                                <a:pt x="33" y="32"/>
                              </a:moveTo>
                              <a:cubicBezTo>
                                <a:pt x="33" y="32"/>
                                <a:pt x="33" y="32"/>
                                <a:pt x="33" y="32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6" o:spid="_x0000_s1026" o:spt="100" style="position:absolute;left:0pt;margin-left:666.45pt;margin-top:20.45pt;height:19.9pt;width:19.85pt;z-index:251658240;mso-width-relative:page;mso-height-relative:page;" fillcolor="#FFFFFF [3212]" filled="t" stroked="f" coordsize="94,95" o:gfxdata="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" path="m87,82c64,59,64,59,64,59c67,56,72,52,75,53c75,54,94,73,94,73c87,82,87,82,87,82xm35,30c11,6,11,6,11,6c20,0,20,0,20,0c20,0,39,17,40,19c42,22,38,27,35,30xm33,32c33,32,33,36,46,50c57,60,61,61,62,61c85,84,85,84,85,84c82,86,68,95,34,63c0,32,7,12,9,8c33,32,33,32,33,32xm33,32c33,32,33,32,33,32e">
                <v:path o:connectlocs="233234,218195;171574,156994;201063,141028;252000,194246;233234,218195;93829,79827;29489,15965;53617,0;107234,50557;93829,79827;88468,85149;123319,133045;166212,162315;227872,223516;91148,167637;24127,21287;88468,85149;88468,85149;88468,85149" o:connectangles="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color w:val="FFFFFF"/>
          <w:spacing w:val="12"/>
          <w:sz w:val="40"/>
          <w:lang w:eastAsia="zh-CN"/>
        </w:rPr>
        <w:t>广东</w:t>
      </w:r>
      <w:r>
        <w:rPr>
          <w:rFonts w:hint="eastAsia"/>
          <w:color w:val="FFFFFF"/>
          <w:spacing w:val="12"/>
          <w:sz w:val="40"/>
          <w:lang w:eastAsia="zh-CN"/>
        </w:rPr>
        <w:t xml:space="preserve"> 广州</w:t>
      </w:r>
      <w:r>
        <w:rPr>
          <w:color w:val="FFFFFF"/>
          <w:spacing w:val="12"/>
          <w:sz w:val="40"/>
          <w:lang w:eastAsia="zh-CN"/>
        </w:rPr>
        <w:tab/>
      </w:r>
      <w:r>
        <w:rPr>
          <w:color w:val="FFFFFF"/>
          <w:spacing w:val="12"/>
          <w:sz w:val="40"/>
          <w:lang w:eastAsia="zh-CN"/>
        </w:rPr>
        <w:t>88883333@qq</w:t>
      </w:r>
      <w:r>
        <w:rPr>
          <w:color w:val="FFFFFF"/>
          <w:spacing w:val="14"/>
          <w:sz w:val="40"/>
          <w:lang w:eastAsia="zh-CN"/>
        </w:rPr>
        <w:t>.</w:t>
      </w:r>
      <w:r>
        <w:fldChar w:fldCharType="begin"/>
      </w:r>
      <w:r>
        <w:instrText xml:space="preserve"> HYPERLINK "mailto:888@baotu.com" \h </w:instrText>
      </w:r>
      <w:r>
        <w:fldChar w:fldCharType="separate"/>
      </w:r>
      <w:r>
        <w:rPr>
          <w:color w:val="FFFFFF"/>
          <w:spacing w:val="14"/>
          <w:sz w:val="40"/>
          <w:lang w:eastAsia="zh-CN"/>
        </w:rPr>
        <w:t>com</w:t>
      </w:r>
      <w:r>
        <w:rPr>
          <w:color w:val="FFFFFF"/>
          <w:spacing w:val="14"/>
          <w:sz w:val="40"/>
          <w:lang w:eastAsia="zh-CN"/>
        </w:rPr>
        <w:fldChar w:fldCharType="end"/>
      </w:r>
      <w:r>
        <w:rPr>
          <w:color w:val="FFFFFF"/>
          <w:spacing w:val="14"/>
          <w:sz w:val="40"/>
          <w:lang w:eastAsia="zh-CN"/>
        </w:rPr>
        <w:t xml:space="preserve">          </w:t>
      </w:r>
      <w:r>
        <w:rPr>
          <w:color w:val="FFFFFF"/>
          <w:spacing w:val="15"/>
          <w:sz w:val="40"/>
          <w:lang w:eastAsia="zh-CN"/>
        </w:rPr>
        <w:t>联系方式：138-0000-0000</w:t>
      </w:r>
    </w:p>
    <w:p>
      <w:pPr>
        <w:pStyle w:val="3"/>
        <w:rPr>
          <w:sz w:val="20"/>
          <w:lang w:eastAsia="zh-CN"/>
        </w:rPr>
      </w:pPr>
    </w:p>
    <w:p>
      <w:pPr>
        <w:pStyle w:val="3"/>
        <w:rPr>
          <w:sz w:val="20"/>
          <w:lang w:eastAsia="zh-CN"/>
        </w:rPr>
      </w:pPr>
    </w:p>
    <w:p>
      <w:pPr>
        <w:pStyle w:val="3"/>
        <w:rPr>
          <w:sz w:val="20"/>
          <w:lang w:eastAsia="zh-CN"/>
        </w:rPr>
      </w:pPr>
      <w:r>
        <w:rPr>
          <w:sz w:val="44"/>
          <w:szCs w:val="44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240665</wp:posOffset>
                </wp:positionV>
                <wp:extent cx="14135100" cy="202565"/>
                <wp:effectExtent l="0" t="0" r="0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0" cy="202565"/>
                        </a:xfrm>
                        <a:prstGeom prst="rect">
                          <a:avLst/>
                        </a:prstGeom>
                        <a:solidFill>
                          <a:srgbClr val="4694A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0pt;margin-top:18.95pt;height:15.95pt;width:1113pt;mso-position-horizontal-relative:page;z-index:251660288;mso-width-relative:page;mso-height-relative:page;" fillcolor="#4694A9" filled="t" stroked="f" coordsize="21600,21600" o:gfxdata="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usPc9UAAAAHAQAADwAAAAAAAAABACAAAAAiAAAAZHJzL2Rvd25yZXYueG1sUEsB&#10;AhQAFAAAAAgAh07iQD25/Sz4AQAA3AMAAA4AAAAAAAAAAQAgAAAAJAEAAGRycy9lMm9Eb2MueG1s&#10;UEsFBgAAAAAGAAYAWQEAAI4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3"/>
        <w:rPr>
          <w:sz w:val="20"/>
          <w:lang w:eastAsia="zh-CN"/>
        </w:rPr>
      </w:pPr>
    </w:p>
    <w:p>
      <w:pPr>
        <w:pStyle w:val="3"/>
        <w:rPr>
          <w:rFonts w:hint="eastAsia"/>
          <w:sz w:val="20"/>
          <w:lang w:eastAsia="zh-CN"/>
        </w:rPr>
      </w:pPr>
    </w:p>
    <w:p>
      <w:pPr>
        <w:pStyle w:val="2"/>
        <w:spacing w:line="276" w:lineRule="auto"/>
        <w:ind w:left="550" w:leftChars="250"/>
        <w:rPr>
          <w:rFonts w:hint="eastAsia"/>
          <w:color w:val="050100"/>
          <w:sz w:val="44"/>
          <w:szCs w:val="44"/>
          <w:lang w:eastAsia="zh-CN"/>
        </w:rPr>
      </w:pPr>
      <w:r>
        <w:rPr>
          <w:color w:val="050100"/>
          <w:sz w:val="44"/>
          <w:szCs w:val="44"/>
          <w:lang w:eastAsia="zh-CN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436880</wp:posOffset>
            </wp:positionV>
            <wp:extent cx="12083415" cy="106680"/>
            <wp:effectExtent l="0" t="0" r="0" b="825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83143" cy="106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50100"/>
          <w:sz w:val="44"/>
          <w:szCs w:val="44"/>
          <w:lang w:eastAsia="zh-CN"/>
        </w:rPr>
        <w:t>教育背景</w:t>
      </w:r>
    </w:p>
    <w:p>
      <w:pPr>
        <w:tabs>
          <w:tab w:val="left" w:pos="5940"/>
          <w:tab w:val="left" w:pos="11535"/>
        </w:tabs>
        <w:spacing w:before="10"/>
        <w:ind w:left="550" w:leftChars="250"/>
        <w:rPr>
          <w:b/>
          <w:color w:val="070101"/>
          <w:sz w:val="30"/>
          <w:szCs w:val="30"/>
          <w:lang w:eastAsia="zh-CN"/>
        </w:rPr>
      </w:pPr>
      <w:r>
        <w:rPr>
          <w:b/>
          <w:color w:val="070101"/>
          <w:sz w:val="30"/>
          <w:szCs w:val="30"/>
          <w:lang w:eastAsia="zh-CN"/>
        </w:rPr>
        <w:t>2002.09-2006.07</w:t>
      </w:r>
      <w:r>
        <w:rPr>
          <w:b/>
          <w:color w:val="070101"/>
          <w:sz w:val="30"/>
          <w:szCs w:val="30"/>
          <w:lang w:eastAsia="zh-CN"/>
        </w:rPr>
        <w:tab/>
      </w:r>
      <w:r>
        <w:rPr>
          <w:b/>
          <w:color w:val="070101"/>
          <w:sz w:val="30"/>
          <w:szCs w:val="30"/>
          <w:lang w:eastAsia="zh-CN"/>
        </w:rPr>
        <w:t>广州飞扬大学</w:t>
      </w:r>
      <w:r>
        <w:rPr>
          <w:b/>
          <w:color w:val="070101"/>
          <w:sz w:val="30"/>
          <w:szCs w:val="30"/>
          <w:lang w:eastAsia="zh-CN"/>
        </w:rPr>
        <w:tab/>
      </w:r>
      <w:r>
        <w:rPr>
          <w:b/>
          <w:color w:val="070101"/>
          <w:sz w:val="30"/>
          <w:szCs w:val="30"/>
          <w:lang w:eastAsia="zh-CN"/>
        </w:rPr>
        <w:t>计算机科学与技术（本科）</w:t>
      </w:r>
    </w:p>
    <w:p>
      <w:pPr>
        <w:tabs>
          <w:tab w:val="left" w:pos="5940"/>
          <w:tab w:val="left" w:pos="11535"/>
        </w:tabs>
        <w:spacing w:before="10"/>
        <w:ind w:left="550" w:leftChars="250"/>
        <w:rPr>
          <w:rFonts w:hint="eastAsia"/>
          <w:b/>
          <w:color w:val="070101"/>
          <w:sz w:val="10"/>
          <w:szCs w:val="10"/>
          <w:lang w:eastAsia="zh-CN"/>
        </w:rPr>
      </w:pPr>
    </w:p>
    <w:p>
      <w:pPr>
        <w:tabs>
          <w:tab w:val="left" w:pos="5940"/>
          <w:tab w:val="left" w:pos="11535"/>
        </w:tabs>
        <w:spacing w:before="78"/>
        <w:ind w:left="550" w:leftChars="250"/>
        <w:rPr>
          <w:rFonts w:hint="eastAsia"/>
          <w:b/>
          <w:color w:val="070101"/>
          <w:sz w:val="30"/>
          <w:szCs w:val="30"/>
          <w:lang w:eastAsia="zh-CN"/>
        </w:rPr>
      </w:pPr>
      <w:r>
        <w:rPr>
          <w:b/>
          <w:color w:val="070101"/>
          <w:sz w:val="30"/>
          <w:szCs w:val="30"/>
          <w:lang w:eastAsia="zh-CN"/>
        </w:rPr>
        <w:t>2006.09-2009.01</w:t>
      </w:r>
      <w:r>
        <w:rPr>
          <w:b/>
          <w:color w:val="070101"/>
          <w:sz w:val="30"/>
          <w:szCs w:val="30"/>
          <w:lang w:eastAsia="zh-CN"/>
        </w:rPr>
        <w:tab/>
      </w:r>
      <w:r>
        <w:rPr>
          <w:rFonts w:hint="eastAsia"/>
          <w:b/>
          <w:color w:val="070101"/>
          <w:sz w:val="30"/>
          <w:szCs w:val="30"/>
          <w:lang w:eastAsia="zh-CN"/>
        </w:rPr>
        <w:t>广州飞扬大学</w:t>
      </w:r>
      <w:r>
        <w:rPr>
          <w:b/>
          <w:color w:val="070101"/>
          <w:sz w:val="30"/>
          <w:szCs w:val="30"/>
          <w:lang w:eastAsia="zh-CN"/>
        </w:rPr>
        <w:tab/>
      </w:r>
      <w:r>
        <w:rPr>
          <w:b/>
          <w:color w:val="070101"/>
          <w:sz w:val="30"/>
          <w:szCs w:val="30"/>
          <w:lang w:eastAsia="zh-CN"/>
        </w:rPr>
        <w:t>计算机软件与理论（硕士）</w:t>
      </w:r>
    </w:p>
    <w:p>
      <w:pPr>
        <w:pStyle w:val="3"/>
        <w:spacing w:before="16"/>
        <w:ind w:left="550" w:leftChars="250"/>
        <w:rPr>
          <w:sz w:val="30"/>
          <w:szCs w:val="30"/>
          <w:lang w:eastAsia="zh-CN"/>
        </w:rPr>
      </w:pPr>
    </w:p>
    <w:p>
      <w:pPr>
        <w:pStyle w:val="2"/>
        <w:spacing w:line="276" w:lineRule="auto"/>
        <w:ind w:left="550" w:leftChars="250"/>
        <w:rPr>
          <w:color w:val="050100"/>
          <w:sz w:val="44"/>
          <w:szCs w:val="44"/>
          <w:lang w:eastAsia="zh-CN"/>
        </w:rPr>
      </w:pPr>
      <w:r>
        <w:rPr>
          <w:color w:val="050100"/>
          <w:sz w:val="44"/>
          <w:szCs w:val="44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418465</wp:posOffset>
            </wp:positionV>
            <wp:extent cx="12083415" cy="106680"/>
            <wp:effectExtent l="0" t="0" r="0" b="825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83143" cy="106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50100"/>
          <w:sz w:val="44"/>
          <w:szCs w:val="44"/>
          <w:lang w:eastAsia="zh-CN"/>
        </w:rPr>
        <w:t>工作经验</w:t>
      </w:r>
    </w:p>
    <w:p>
      <w:pPr>
        <w:tabs>
          <w:tab w:val="left" w:pos="6072"/>
          <w:tab w:val="left" w:pos="11630"/>
        </w:tabs>
        <w:spacing w:before="224"/>
        <w:ind w:left="550" w:leftChars="250"/>
        <w:rPr>
          <w:b/>
          <w:color w:val="070101"/>
          <w:spacing w:val="14"/>
          <w:sz w:val="30"/>
          <w:szCs w:val="30"/>
          <w:lang w:eastAsia="zh-CN"/>
        </w:rPr>
      </w:pPr>
      <w:r>
        <w:rPr>
          <w:b/>
          <w:color w:val="070101"/>
          <w:spacing w:val="12"/>
          <w:sz w:val="30"/>
          <w:szCs w:val="30"/>
          <w:lang w:eastAsia="zh-CN"/>
        </w:rPr>
        <w:t>2009.06</w:t>
      </w:r>
      <w:r>
        <w:rPr>
          <w:b/>
          <w:color w:val="070101"/>
          <w:spacing w:val="28"/>
          <w:sz w:val="30"/>
          <w:szCs w:val="30"/>
          <w:lang w:eastAsia="zh-CN"/>
        </w:rPr>
        <w:t xml:space="preserve"> </w:t>
      </w:r>
      <w:r>
        <w:rPr>
          <w:b/>
          <w:color w:val="070101"/>
          <w:spacing w:val="11"/>
          <w:sz w:val="30"/>
          <w:szCs w:val="30"/>
          <w:lang w:eastAsia="zh-CN"/>
        </w:rPr>
        <w:t>至今</w:t>
      </w:r>
      <w:r>
        <w:rPr>
          <w:b/>
          <w:color w:val="070101"/>
          <w:spacing w:val="11"/>
          <w:sz w:val="30"/>
          <w:szCs w:val="30"/>
          <w:lang w:eastAsia="zh-CN"/>
        </w:rPr>
        <w:tab/>
      </w:r>
      <w:r>
        <w:rPr>
          <w:rFonts w:hint="eastAsia"/>
          <w:b/>
          <w:color w:val="070101"/>
          <w:spacing w:val="12"/>
          <w:sz w:val="30"/>
          <w:szCs w:val="30"/>
          <w:lang w:eastAsia="zh-CN"/>
        </w:rPr>
        <w:t>广州飞扬</w:t>
      </w:r>
      <w:r>
        <w:rPr>
          <w:b/>
          <w:color w:val="070101"/>
          <w:spacing w:val="12"/>
          <w:sz w:val="30"/>
          <w:szCs w:val="30"/>
          <w:lang w:eastAsia="zh-CN"/>
        </w:rPr>
        <w:t>计算机有限公司</w:t>
      </w:r>
      <w:r>
        <w:rPr>
          <w:b/>
          <w:color w:val="070101"/>
          <w:spacing w:val="12"/>
          <w:sz w:val="30"/>
          <w:szCs w:val="30"/>
          <w:lang w:eastAsia="zh-CN"/>
        </w:rPr>
        <w:tab/>
      </w:r>
      <w:r>
        <w:rPr>
          <w:b/>
          <w:color w:val="070101"/>
          <w:spacing w:val="9"/>
          <w:sz w:val="30"/>
          <w:szCs w:val="30"/>
          <w:lang w:eastAsia="zh-CN"/>
        </w:rPr>
        <w:t>Java开发工程师</w:t>
      </w:r>
    </w:p>
    <w:p>
      <w:pPr>
        <w:pStyle w:val="9"/>
        <w:numPr>
          <w:ilvl w:val="0"/>
          <w:numId w:val="1"/>
        </w:numPr>
        <w:tabs>
          <w:tab w:val="left" w:pos="5532"/>
          <w:tab w:val="left" w:pos="11613"/>
        </w:tabs>
        <w:spacing w:before="78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负责公司产品的功能规划、需求分析设计、技术实现和用户体验；</w:t>
      </w:r>
    </w:p>
    <w:p>
      <w:pPr>
        <w:pStyle w:val="9"/>
        <w:numPr>
          <w:ilvl w:val="0"/>
          <w:numId w:val="1"/>
        </w:numPr>
        <w:tabs>
          <w:tab w:val="left" w:pos="5532"/>
          <w:tab w:val="left" w:pos="11613"/>
        </w:tabs>
        <w:spacing w:before="78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负责所属模块的代码开发、调试与维护工作；</w:t>
      </w:r>
    </w:p>
    <w:p>
      <w:pPr>
        <w:pStyle w:val="9"/>
        <w:numPr>
          <w:ilvl w:val="0"/>
          <w:numId w:val="1"/>
        </w:numPr>
        <w:tabs>
          <w:tab w:val="left" w:pos="5532"/>
          <w:tab w:val="left" w:pos="11613"/>
        </w:tabs>
        <w:spacing w:before="78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响应客户需求并进行开发/定制开发和交付；</w:t>
      </w:r>
    </w:p>
    <w:p>
      <w:pPr>
        <w:pStyle w:val="9"/>
        <w:numPr>
          <w:ilvl w:val="0"/>
          <w:numId w:val="1"/>
        </w:numPr>
        <w:tabs>
          <w:tab w:val="left" w:pos="5532"/>
          <w:tab w:val="left" w:pos="11613"/>
        </w:tabs>
        <w:spacing w:before="78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参与公司产品的架构优化，性能优化并辅助其他模块进行技术实现；</w:t>
      </w:r>
    </w:p>
    <w:p>
      <w:pPr>
        <w:pStyle w:val="9"/>
        <w:numPr>
          <w:ilvl w:val="0"/>
          <w:numId w:val="1"/>
        </w:numPr>
        <w:tabs>
          <w:tab w:val="left" w:pos="5532"/>
          <w:tab w:val="left" w:pos="11613"/>
        </w:tabs>
        <w:spacing w:before="78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协助并完成其他各类技术开发任务。</w:t>
      </w:r>
    </w:p>
    <w:p>
      <w:pPr>
        <w:tabs>
          <w:tab w:val="left" w:pos="5562"/>
          <w:tab w:val="left" w:pos="11630"/>
        </w:tabs>
        <w:spacing w:before="224"/>
        <w:ind w:left="550" w:leftChars="250"/>
        <w:rPr>
          <w:rFonts w:hint="eastAsia" w:ascii="微软雅黑" w:hAnsi="微软雅黑"/>
          <w:color w:val="333333"/>
          <w:sz w:val="30"/>
          <w:szCs w:val="30"/>
          <w:shd w:val="clear" w:color="auto" w:fill="FFFFFF"/>
          <w:lang w:eastAsia="zh-CN"/>
        </w:rPr>
      </w:pPr>
    </w:p>
    <w:p>
      <w:pPr>
        <w:tabs>
          <w:tab w:val="left" w:pos="5532"/>
          <w:tab w:val="left" w:pos="11613"/>
        </w:tabs>
        <w:spacing w:before="78"/>
        <w:ind w:left="550" w:leftChars="250"/>
        <w:rPr>
          <w:b/>
          <w:color w:val="070101"/>
          <w:spacing w:val="14"/>
          <w:sz w:val="30"/>
          <w:szCs w:val="30"/>
          <w:lang w:eastAsia="zh-CN"/>
        </w:rPr>
      </w:pPr>
      <w:r>
        <w:rPr>
          <w:b/>
          <w:color w:val="070101"/>
          <w:spacing w:val="13"/>
          <w:sz w:val="30"/>
          <w:szCs w:val="30"/>
          <w:lang w:eastAsia="zh-CN"/>
        </w:rPr>
        <w:t>2008.2-2008.10</w:t>
      </w:r>
      <w:r>
        <w:rPr>
          <w:b/>
          <w:color w:val="070101"/>
          <w:spacing w:val="13"/>
          <w:sz w:val="30"/>
          <w:szCs w:val="30"/>
          <w:lang w:eastAsia="zh-CN"/>
        </w:rPr>
        <w:tab/>
      </w:r>
      <w:r>
        <w:rPr>
          <w:rFonts w:hint="eastAsia"/>
          <w:b/>
          <w:color w:val="070101"/>
          <w:spacing w:val="13"/>
          <w:sz w:val="30"/>
          <w:szCs w:val="30"/>
          <w:lang w:eastAsia="zh-CN"/>
        </w:rPr>
        <w:t>广州飞扬</w:t>
      </w:r>
      <w:r>
        <w:rPr>
          <w:b/>
          <w:color w:val="070101"/>
          <w:spacing w:val="13"/>
          <w:sz w:val="30"/>
          <w:szCs w:val="30"/>
          <w:lang w:eastAsia="zh-CN"/>
        </w:rPr>
        <w:t>电子科技有限公司</w:t>
      </w:r>
      <w:r>
        <w:rPr>
          <w:b/>
          <w:color w:val="070101"/>
          <w:spacing w:val="13"/>
          <w:sz w:val="30"/>
          <w:szCs w:val="30"/>
          <w:lang w:eastAsia="zh-CN"/>
        </w:rPr>
        <w:tab/>
      </w:r>
      <w:r>
        <w:rPr>
          <w:rFonts w:hint="eastAsia"/>
          <w:b/>
          <w:color w:val="070101"/>
          <w:spacing w:val="14"/>
          <w:sz w:val="30"/>
          <w:szCs w:val="30"/>
          <w:lang w:eastAsia="zh-CN"/>
        </w:rPr>
        <w:t>数据库开发工程师</w:t>
      </w:r>
    </w:p>
    <w:p>
      <w:pPr>
        <w:pStyle w:val="9"/>
        <w:numPr>
          <w:ilvl w:val="0"/>
          <w:numId w:val="2"/>
        </w:numPr>
        <w:tabs>
          <w:tab w:val="left" w:pos="5532"/>
          <w:tab w:val="left" w:pos="11613"/>
        </w:tabs>
        <w:spacing w:before="78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负责</w:t>
      </w:r>
      <w:r>
        <w:rPr>
          <w:sz w:val="30"/>
          <w:szCs w:val="30"/>
          <w:lang w:eastAsia="zh-CN"/>
        </w:rPr>
        <w:t>MySQL的容量规划，架构设计及安装、部署及需求处理；</w:t>
      </w:r>
    </w:p>
    <w:p>
      <w:pPr>
        <w:pStyle w:val="9"/>
        <w:numPr>
          <w:ilvl w:val="0"/>
          <w:numId w:val="2"/>
        </w:numPr>
        <w:tabs>
          <w:tab w:val="left" w:pos="5532"/>
          <w:tab w:val="left" w:pos="11613"/>
        </w:tabs>
        <w:spacing w:before="78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建立MySQL的高可用集群、监控，应急和备份恢复机制，保障服务稳定7*24可用；</w:t>
      </w:r>
    </w:p>
    <w:p>
      <w:pPr>
        <w:pStyle w:val="9"/>
        <w:numPr>
          <w:ilvl w:val="0"/>
          <w:numId w:val="2"/>
        </w:numPr>
        <w:tabs>
          <w:tab w:val="left" w:pos="5532"/>
          <w:tab w:val="left" w:pos="11613"/>
        </w:tabs>
        <w:spacing w:before="78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对MySQL的日常管理，监控和维护，及时排除故障，并对MySQL进行持续性能优化；</w:t>
      </w:r>
    </w:p>
    <w:p>
      <w:pPr>
        <w:pStyle w:val="9"/>
        <w:numPr>
          <w:ilvl w:val="0"/>
          <w:numId w:val="2"/>
        </w:numPr>
        <w:tabs>
          <w:tab w:val="left" w:pos="5532"/>
          <w:tab w:val="left" w:pos="11613"/>
        </w:tabs>
        <w:spacing w:before="78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负责MySQL开发支持，参与数据架构规划设计，以及相关业务的数据建模、设计评审、SQL代码审核；</w:t>
      </w:r>
    </w:p>
    <w:p>
      <w:pPr>
        <w:pStyle w:val="9"/>
        <w:numPr>
          <w:ilvl w:val="0"/>
          <w:numId w:val="2"/>
        </w:numPr>
        <w:tabs>
          <w:tab w:val="left" w:pos="5532"/>
          <w:tab w:val="left" w:pos="11613"/>
        </w:tabs>
        <w:spacing w:before="78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负责开发人员数据库方面的知识培养，提高整体开发人员数据库方面的能力；</w:t>
      </w:r>
    </w:p>
    <w:p>
      <w:pPr>
        <w:pStyle w:val="9"/>
        <w:numPr>
          <w:ilvl w:val="0"/>
          <w:numId w:val="2"/>
        </w:numPr>
        <w:tabs>
          <w:tab w:val="left" w:pos="5532"/>
          <w:tab w:val="left" w:pos="11613"/>
        </w:tabs>
        <w:spacing w:before="78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负责MySQL新技术的研究，适应快速发展的移动互联网业务场景。</w:t>
      </w:r>
    </w:p>
    <w:p>
      <w:pPr>
        <w:pStyle w:val="9"/>
        <w:tabs>
          <w:tab w:val="left" w:pos="5532"/>
          <w:tab w:val="left" w:pos="11613"/>
        </w:tabs>
        <w:spacing w:before="78"/>
        <w:ind w:left="550" w:leftChars="250"/>
        <w:rPr>
          <w:rFonts w:hint="eastAsia"/>
          <w:sz w:val="30"/>
          <w:szCs w:val="30"/>
          <w:lang w:eastAsia="zh-CN"/>
        </w:rPr>
      </w:pPr>
    </w:p>
    <w:p>
      <w:pPr>
        <w:pStyle w:val="2"/>
        <w:spacing w:line="276" w:lineRule="auto"/>
        <w:ind w:left="550" w:leftChars="250"/>
        <w:rPr>
          <w:rFonts w:hint="eastAsia"/>
          <w:color w:val="050100"/>
          <w:sz w:val="44"/>
          <w:szCs w:val="44"/>
          <w:lang w:eastAsia="zh-CN"/>
        </w:rPr>
      </w:pPr>
      <w:r>
        <w:rPr>
          <w:color w:val="050100"/>
          <w:sz w:val="44"/>
          <w:szCs w:val="44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457835</wp:posOffset>
            </wp:positionV>
            <wp:extent cx="12082780" cy="106045"/>
            <wp:effectExtent l="0" t="0" r="0" b="825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8278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50100"/>
          <w:sz w:val="44"/>
          <w:szCs w:val="44"/>
          <w:lang w:eastAsia="zh-CN"/>
        </w:rPr>
        <w:t>项目经验</w:t>
      </w:r>
    </w:p>
    <w:p>
      <w:pPr>
        <w:pStyle w:val="3"/>
        <w:spacing w:before="205"/>
        <w:ind w:left="550" w:leftChars="250"/>
        <w:rPr>
          <w:sz w:val="30"/>
          <w:szCs w:val="30"/>
          <w:lang w:eastAsia="zh-CN"/>
        </w:rPr>
      </w:pPr>
      <w:r>
        <w:rPr>
          <w:b/>
          <w:color w:val="070101"/>
          <w:spacing w:val="10"/>
          <w:sz w:val="30"/>
          <w:szCs w:val="30"/>
          <w:lang w:eastAsia="zh-CN"/>
        </w:rPr>
        <w:t>项目名称：</w:t>
      </w:r>
      <w:r>
        <w:rPr>
          <w:color w:val="070101"/>
          <w:spacing w:val="24"/>
          <w:sz w:val="30"/>
          <w:szCs w:val="30"/>
          <w:lang w:eastAsia="zh-CN"/>
        </w:rPr>
        <w:t xml:space="preserve">             </w:t>
      </w:r>
      <w:r>
        <w:rPr>
          <w:b/>
          <w:color w:val="070101"/>
          <w:spacing w:val="24"/>
          <w:sz w:val="30"/>
          <w:szCs w:val="30"/>
          <w:lang w:eastAsia="zh-CN"/>
        </w:rPr>
        <w:t xml:space="preserve">            </w:t>
      </w:r>
      <w:r>
        <w:rPr>
          <w:b/>
          <w:color w:val="070101"/>
          <w:spacing w:val="8"/>
          <w:sz w:val="30"/>
          <w:szCs w:val="30"/>
          <w:lang w:eastAsia="zh-CN"/>
        </w:rPr>
        <w:t>RTR</w:t>
      </w:r>
      <w:r>
        <w:rPr>
          <w:b/>
          <w:color w:val="070101"/>
          <w:spacing w:val="8"/>
          <w:sz w:val="30"/>
          <w:szCs w:val="30"/>
          <w:lang w:eastAsia="zh-CN"/>
        </w:rPr>
        <w:tab/>
      </w:r>
      <w:r>
        <w:rPr>
          <w:b/>
          <w:color w:val="070101"/>
          <w:spacing w:val="8"/>
          <w:sz w:val="30"/>
          <w:szCs w:val="30"/>
          <w:lang w:eastAsia="zh-CN"/>
        </w:rPr>
        <w:t xml:space="preserve">                                                                 </w:t>
      </w:r>
      <w:r>
        <w:rPr>
          <w:b/>
          <w:color w:val="070101"/>
          <w:spacing w:val="13"/>
          <w:sz w:val="30"/>
          <w:szCs w:val="30"/>
          <w:lang w:eastAsia="zh-CN"/>
        </w:rPr>
        <w:t>客户端和服务端的开发</w:t>
      </w:r>
    </w:p>
    <w:p>
      <w:pPr>
        <w:pStyle w:val="3"/>
        <w:spacing w:before="95" w:line="278" w:lineRule="auto"/>
        <w:ind w:left="550" w:leftChars="250"/>
        <w:rPr>
          <w:sz w:val="30"/>
          <w:szCs w:val="30"/>
          <w:lang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项目描述：</w:t>
      </w:r>
      <w:r>
        <w:rPr>
          <w:color w:val="070101"/>
          <w:spacing w:val="13"/>
          <w:w w:val="99"/>
          <w:sz w:val="30"/>
          <w:szCs w:val="30"/>
          <w:lang w:eastAsia="zh-CN"/>
        </w:rPr>
        <w:t>REA</w:t>
      </w:r>
      <w:r>
        <w:rPr>
          <w:color w:val="070101"/>
          <w:w w:val="99"/>
          <w:sz w:val="30"/>
          <w:szCs w:val="30"/>
          <w:lang w:eastAsia="zh-CN"/>
        </w:rPr>
        <w:t>L</w:t>
      </w:r>
      <w:r>
        <w:rPr>
          <w:color w:val="070101"/>
          <w:spacing w:val="26"/>
          <w:sz w:val="30"/>
          <w:szCs w:val="30"/>
          <w:lang w:eastAsia="zh-CN"/>
        </w:rPr>
        <w:t xml:space="preserve"> </w:t>
      </w:r>
      <w:r>
        <w:rPr>
          <w:color w:val="070101"/>
          <w:spacing w:val="13"/>
          <w:w w:val="99"/>
          <w:sz w:val="30"/>
          <w:szCs w:val="30"/>
          <w:lang w:eastAsia="zh-CN"/>
        </w:rPr>
        <w:t>TIM</w:t>
      </w:r>
      <w:r>
        <w:rPr>
          <w:color w:val="070101"/>
          <w:w w:val="99"/>
          <w:sz w:val="30"/>
          <w:szCs w:val="30"/>
          <w:lang w:eastAsia="zh-CN"/>
        </w:rPr>
        <w:t>E</w:t>
      </w:r>
      <w:r>
        <w:rPr>
          <w:color w:val="070101"/>
          <w:spacing w:val="26"/>
          <w:sz w:val="30"/>
          <w:szCs w:val="30"/>
          <w:lang w:eastAsia="zh-CN"/>
        </w:rPr>
        <w:t xml:space="preserve"> </w:t>
      </w:r>
      <w:r>
        <w:rPr>
          <w:color w:val="070101"/>
          <w:spacing w:val="13"/>
          <w:w w:val="99"/>
          <w:sz w:val="30"/>
          <w:szCs w:val="30"/>
          <w:lang w:eastAsia="zh-CN"/>
        </w:rPr>
        <w:t>REPORT简称RTR，该系统主要用来根据所需条件，统计满足条件病人的数据，并分别以表格，曲线图，柱状图，饼图式</w:t>
      </w:r>
      <w:r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>等</w:t>
      </w:r>
      <w:r>
        <w:rPr>
          <w:color w:val="070101"/>
          <w:spacing w:val="13"/>
          <w:w w:val="99"/>
          <w:sz w:val="30"/>
          <w:szCs w:val="30"/>
          <w:lang w:eastAsia="zh-CN"/>
        </w:rPr>
        <w:t>表现出来。</w:t>
      </w:r>
    </w:p>
    <w:p>
      <w:pPr>
        <w:pStyle w:val="3"/>
        <w:spacing w:before="21" w:line="278" w:lineRule="auto"/>
        <w:ind w:left="550" w:leftChars="250"/>
        <w:rPr>
          <w:sz w:val="30"/>
          <w:szCs w:val="30"/>
          <w:lang w:eastAsia="zh-CN"/>
        </w:rPr>
      </w:pPr>
      <w:r>
        <w:rPr>
          <w:b/>
          <w:color w:val="070101"/>
          <w:sz w:val="30"/>
          <w:szCs w:val="30"/>
          <w:lang w:eastAsia="zh-CN"/>
        </w:rPr>
        <w:t>项目功能：</w:t>
      </w:r>
      <w:r>
        <w:rPr>
          <w:color w:val="070101"/>
          <w:sz w:val="30"/>
          <w:szCs w:val="30"/>
          <w:lang w:eastAsia="zh-CN"/>
        </w:rPr>
        <w:t xml:space="preserve"> </w:t>
      </w:r>
      <w:r>
        <w:rPr>
          <w:color w:val="070101"/>
          <w:w w:val="95"/>
          <w:sz w:val="30"/>
          <w:szCs w:val="30"/>
          <w:lang w:eastAsia="zh-CN"/>
        </w:rPr>
        <w:t>新建REPORT并支持修改，删除及保存；</w:t>
      </w:r>
    </w:p>
    <w:p>
      <w:pPr>
        <w:pStyle w:val="3"/>
        <w:numPr>
          <w:ilvl w:val="0"/>
          <w:numId w:val="3"/>
        </w:numPr>
        <w:spacing w:before="21"/>
        <w:rPr>
          <w:sz w:val="30"/>
          <w:szCs w:val="30"/>
          <w:lang w:eastAsia="zh-CN"/>
        </w:rPr>
      </w:pPr>
      <w:r>
        <w:rPr>
          <w:color w:val="070101"/>
          <w:sz w:val="30"/>
          <w:szCs w:val="30"/>
          <w:lang w:eastAsia="zh-CN"/>
        </w:rPr>
        <w:t>根据REPORT的条件读取病人数据，并以表格、曲线图、柱状图，饼图式显示等；</w:t>
      </w:r>
    </w:p>
    <w:p>
      <w:pPr>
        <w:pStyle w:val="3"/>
        <w:numPr>
          <w:ilvl w:val="0"/>
          <w:numId w:val="3"/>
        </w:numPr>
        <w:spacing w:before="95"/>
        <w:rPr>
          <w:sz w:val="30"/>
          <w:szCs w:val="30"/>
          <w:lang w:eastAsia="zh-CN"/>
        </w:rPr>
      </w:pPr>
      <w:r>
        <w:rPr>
          <w:color w:val="070101"/>
          <w:sz w:val="30"/>
          <w:szCs w:val="30"/>
          <w:lang w:eastAsia="zh-CN"/>
        </w:rPr>
        <w:t>可配置相关条件生成REPORT，并对REPORT数据进行过滤，聚合；</w:t>
      </w:r>
    </w:p>
    <w:p>
      <w:pPr>
        <w:pStyle w:val="3"/>
        <w:numPr>
          <w:ilvl w:val="0"/>
          <w:numId w:val="3"/>
        </w:numPr>
        <w:spacing w:before="95"/>
        <w:rPr>
          <w:sz w:val="30"/>
          <w:szCs w:val="30"/>
          <w:lang w:eastAsia="zh-CN"/>
        </w:rPr>
      </w:pPr>
      <w:r>
        <w:rPr>
          <w:color w:val="070101"/>
          <w:sz w:val="30"/>
          <w:szCs w:val="30"/>
          <w:lang w:eastAsia="zh-CN"/>
        </w:rPr>
        <w:t>可设定字体，颜色，对满足条件的数据进行高亮显示以方便查看；主要技术：</w:t>
      </w:r>
    </w:p>
    <w:p>
      <w:pPr>
        <w:pStyle w:val="3"/>
        <w:numPr>
          <w:ilvl w:val="0"/>
          <w:numId w:val="3"/>
        </w:numPr>
        <w:spacing w:before="95"/>
        <w:rPr>
          <w:sz w:val="30"/>
          <w:szCs w:val="30"/>
          <w:lang w:eastAsia="zh-CN"/>
        </w:rPr>
      </w:pPr>
      <w:r>
        <w:rPr>
          <w:color w:val="070101"/>
          <w:sz w:val="30"/>
          <w:szCs w:val="30"/>
          <w:lang w:eastAsia="zh-CN"/>
        </w:rPr>
        <w:t>服务端用PHP的KOHANA框架，严格按照MVC设计模式编写；</w:t>
      </w:r>
    </w:p>
    <w:p>
      <w:pPr>
        <w:pStyle w:val="3"/>
        <w:numPr>
          <w:ilvl w:val="0"/>
          <w:numId w:val="3"/>
        </w:numPr>
        <w:spacing w:before="95"/>
        <w:rPr>
          <w:sz w:val="30"/>
          <w:szCs w:val="30"/>
          <w:lang w:eastAsia="zh-CN"/>
        </w:rPr>
      </w:pPr>
      <w:r>
        <w:rPr>
          <w:color w:val="070101"/>
          <w:sz w:val="30"/>
          <w:szCs w:val="30"/>
          <w:lang w:eastAsia="zh-CN"/>
        </w:rPr>
        <w:t>使用PHP连接MYSQL数据库，对数据进行增、除、改、查的操作；</w:t>
      </w:r>
    </w:p>
    <w:p>
      <w:pPr>
        <w:pStyle w:val="3"/>
        <w:numPr>
          <w:ilvl w:val="0"/>
          <w:numId w:val="3"/>
        </w:numPr>
        <w:spacing w:before="95"/>
        <w:rPr>
          <w:rFonts w:hint="eastAsia"/>
          <w:sz w:val="30"/>
          <w:szCs w:val="30"/>
          <w:lang w:eastAsia="zh-CN"/>
        </w:rPr>
      </w:pPr>
      <w:r>
        <w:rPr>
          <w:color w:val="070101"/>
          <w:sz w:val="30"/>
          <w:szCs w:val="30"/>
          <w:lang w:eastAsia="zh-CN"/>
        </w:rPr>
        <w:t>客户端采用EXTJS的GRID控件，实现数据的过滤，聚合；</w:t>
      </w:r>
    </w:p>
    <w:p>
      <w:pPr>
        <w:spacing w:before="4"/>
        <w:ind w:left="550" w:leftChars="250"/>
        <w:rPr>
          <w:sz w:val="30"/>
          <w:szCs w:val="30"/>
          <w:lang w:eastAsia="zh-CN"/>
        </w:rPr>
      </w:pPr>
    </w:p>
    <w:p>
      <w:pPr>
        <w:pStyle w:val="2"/>
        <w:spacing w:line="276" w:lineRule="auto"/>
        <w:ind w:left="550" w:leftChars="250"/>
        <w:rPr>
          <w:color w:val="050100"/>
          <w:sz w:val="44"/>
          <w:szCs w:val="44"/>
          <w:lang w:eastAsia="zh-CN"/>
        </w:rPr>
      </w:pPr>
      <w:r>
        <w:rPr>
          <w:color w:val="050100"/>
          <w:sz w:val="44"/>
          <w:szCs w:val="44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447040</wp:posOffset>
            </wp:positionV>
            <wp:extent cx="12082780" cy="106045"/>
            <wp:effectExtent l="0" t="0" r="0" b="8255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8278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50100"/>
          <w:sz w:val="44"/>
          <w:szCs w:val="44"/>
          <w:lang w:eastAsia="zh-CN"/>
        </w:rPr>
        <w:t>自我评价</w:t>
      </w:r>
    </w:p>
    <w:p>
      <w:pPr>
        <w:pStyle w:val="9"/>
        <w:numPr>
          <w:ilvl w:val="0"/>
          <w:numId w:val="4"/>
        </w:numPr>
        <w:tabs>
          <w:tab w:val="left" w:pos="5532"/>
          <w:tab w:val="left" w:pos="11613"/>
        </w:tabs>
        <w:spacing w:before="78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有多年的PHP、JAVASCRIPT、LINUX 、WINDOWS C++的编程经验，较强的编程能力、良好的编码规范和设计思想；</w:t>
      </w:r>
    </w:p>
    <w:p>
      <w:pPr>
        <w:pStyle w:val="9"/>
        <w:numPr>
          <w:ilvl w:val="0"/>
          <w:numId w:val="4"/>
        </w:numPr>
        <w:tabs>
          <w:tab w:val="left" w:pos="5532"/>
          <w:tab w:val="left" w:pos="11613"/>
        </w:tabs>
        <w:spacing w:before="78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对互联网行业有极大的热情，愿为公司的发展付出百分之百的努力；</w:t>
      </w:r>
    </w:p>
    <w:p>
      <w:pPr>
        <w:pStyle w:val="9"/>
        <w:numPr>
          <w:ilvl w:val="0"/>
          <w:numId w:val="4"/>
        </w:numPr>
        <w:tabs>
          <w:tab w:val="left" w:pos="5532"/>
          <w:tab w:val="left" w:pos="11613"/>
        </w:tabs>
        <w:spacing w:before="78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工作严谨，认真负责，曾被评为公司年度优秀员工；</w:t>
      </w:r>
    </w:p>
    <w:p>
      <w:pPr>
        <w:pStyle w:val="9"/>
        <w:numPr>
          <w:ilvl w:val="0"/>
          <w:numId w:val="4"/>
        </w:numPr>
        <w:tabs>
          <w:tab w:val="left" w:pos="5532"/>
          <w:tab w:val="left" w:pos="11613"/>
        </w:tabs>
        <w:spacing w:before="78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有较强的自学能力和解决问题的能力，勇于面对困难，敢于挑战；性格开朗，有上进心和责任心有较好的心理素质和抗压能力；</w:t>
      </w:r>
    </w:p>
    <w:p>
      <w:pPr>
        <w:pStyle w:val="9"/>
        <w:numPr>
          <w:ilvl w:val="0"/>
          <w:numId w:val="4"/>
        </w:numPr>
        <w:tabs>
          <w:tab w:val="left" w:pos="5532"/>
          <w:tab w:val="left" w:pos="11613"/>
        </w:tabs>
        <w:spacing w:before="78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为人诚恳，待人真诚，能吃苦耐劳，具有良好的团队合作精神和沟通能力。</w:t>
      </w:r>
    </w:p>
    <w:p>
      <w:pPr>
        <w:pStyle w:val="3"/>
        <w:spacing w:before="4"/>
        <w:rPr>
          <w:rFonts w:hint="eastAsia"/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-50800</wp:posOffset>
                </wp:positionH>
                <wp:positionV relativeFrom="page">
                  <wp:posOffset>19755485</wp:posOffset>
                </wp:positionV>
                <wp:extent cx="14135100" cy="543560"/>
                <wp:effectExtent l="0" t="0" r="0" b="889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0" cy="543560"/>
                        </a:xfrm>
                        <a:prstGeom prst="rect">
                          <a:avLst/>
                        </a:prstGeom>
                        <a:solidFill>
                          <a:srgbClr val="4694A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4pt;margin-top:1555.55pt;height:42.8pt;width:1113pt;mso-position-horizontal-relative:page;mso-position-vertical-relative:page;z-index:-251663360;mso-width-relative:page;mso-height-relative:page;" fillcolor="#4694A9" filled="t" stroked="f" coordsize="21600,21600" o:gfxdata="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2fOdZtkAAAANAQAADwAAAAAAAAABACAAAAAiAAAAZHJzL2Rvd25yZXYu&#10;eG1sUEsBAhQAFAAAAAgAh07iQFe9R9/6AQAA3AMAAA4AAAAAAAAAAQAgAAAAKA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type w:val="continuous"/>
      <w:pgSz w:w="22260" w:h="31480"/>
      <w:pgMar w:top="720" w:right="720" w:bottom="720" w:left="72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2B01"/>
    <w:multiLevelType w:val="multilevel"/>
    <w:tmpl w:val="02DE2B01"/>
    <w:lvl w:ilvl="0" w:tentative="0">
      <w:start w:val="1"/>
      <w:numFmt w:val="bullet"/>
      <w:lvlText w:val=""/>
      <w:lvlJc w:val="left"/>
      <w:pPr>
        <w:ind w:left="970" w:hanging="42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139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1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3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5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7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9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1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30" w:hanging="420"/>
      </w:pPr>
      <w:rPr>
        <w:rFonts w:hint="default" w:ascii="Wingdings" w:hAnsi="Wingdings"/>
      </w:rPr>
    </w:lvl>
  </w:abstractNum>
  <w:abstractNum w:abstractNumId="1">
    <w:nsid w:val="3CE4319B"/>
    <w:multiLevelType w:val="multilevel"/>
    <w:tmpl w:val="3CE4319B"/>
    <w:lvl w:ilvl="0" w:tentative="0">
      <w:start w:val="1"/>
      <w:numFmt w:val="decimal"/>
      <w:lvlText w:val="%1."/>
      <w:lvlJc w:val="left"/>
      <w:pPr>
        <w:ind w:left="970" w:hanging="420"/>
      </w:pPr>
    </w:lvl>
    <w:lvl w:ilvl="1" w:tentative="0">
      <w:start w:val="1"/>
      <w:numFmt w:val="lowerLetter"/>
      <w:lvlText w:val="%2)"/>
      <w:lvlJc w:val="left"/>
      <w:pPr>
        <w:ind w:left="1390" w:hanging="420"/>
      </w:pPr>
    </w:lvl>
    <w:lvl w:ilvl="2" w:tentative="0">
      <w:start w:val="1"/>
      <w:numFmt w:val="lowerRoman"/>
      <w:lvlText w:val="%3."/>
      <w:lvlJc w:val="right"/>
      <w:pPr>
        <w:ind w:left="1810" w:hanging="420"/>
      </w:pPr>
    </w:lvl>
    <w:lvl w:ilvl="3" w:tentative="0">
      <w:start w:val="1"/>
      <w:numFmt w:val="decimal"/>
      <w:lvlText w:val="%4."/>
      <w:lvlJc w:val="left"/>
      <w:pPr>
        <w:ind w:left="2230" w:hanging="420"/>
      </w:pPr>
    </w:lvl>
    <w:lvl w:ilvl="4" w:tentative="0">
      <w:start w:val="1"/>
      <w:numFmt w:val="lowerLetter"/>
      <w:lvlText w:val="%5)"/>
      <w:lvlJc w:val="left"/>
      <w:pPr>
        <w:ind w:left="2650" w:hanging="420"/>
      </w:pPr>
    </w:lvl>
    <w:lvl w:ilvl="5" w:tentative="0">
      <w:start w:val="1"/>
      <w:numFmt w:val="lowerRoman"/>
      <w:lvlText w:val="%6."/>
      <w:lvlJc w:val="right"/>
      <w:pPr>
        <w:ind w:left="3070" w:hanging="420"/>
      </w:pPr>
    </w:lvl>
    <w:lvl w:ilvl="6" w:tentative="0">
      <w:start w:val="1"/>
      <w:numFmt w:val="decimal"/>
      <w:lvlText w:val="%7."/>
      <w:lvlJc w:val="left"/>
      <w:pPr>
        <w:ind w:left="3490" w:hanging="420"/>
      </w:pPr>
    </w:lvl>
    <w:lvl w:ilvl="7" w:tentative="0">
      <w:start w:val="1"/>
      <w:numFmt w:val="lowerLetter"/>
      <w:lvlText w:val="%8)"/>
      <w:lvlJc w:val="left"/>
      <w:pPr>
        <w:ind w:left="3910" w:hanging="420"/>
      </w:pPr>
    </w:lvl>
    <w:lvl w:ilvl="8" w:tentative="0">
      <w:start w:val="1"/>
      <w:numFmt w:val="lowerRoman"/>
      <w:lvlText w:val="%9."/>
      <w:lvlJc w:val="right"/>
      <w:pPr>
        <w:ind w:left="4330" w:hanging="420"/>
      </w:pPr>
    </w:lvl>
  </w:abstractNum>
  <w:abstractNum w:abstractNumId="2">
    <w:nsid w:val="507C6AAE"/>
    <w:multiLevelType w:val="multilevel"/>
    <w:tmpl w:val="507C6AAE"/>
    <w:lvl w:ilvl="0" w:tentative="0">
      <w:start w:val="1"/>
      <w:numFmt w:val="decimal"/>
      <w:lvlText w:val="%1."/>
      <w:lvlJc w:val="left"/>
      <w:pPr>
        <w:ind w:left="970" w:hanging="420"/>
      </w:pPr>
    </w:lvl>
    <w:lvl w:ilvl="1" w:tentative="0">
      <w:start w:val="1"/>
      <w:numFmt w:val="lowerLetter"/>
      <w:lvlText w:val="%2)"/>
      <w:lvlJc w:val="left"/>
      <w:pPr>
        <w:ind w:left="1390" w:hanging="420"/>
      </w:pPr>
    </w:lvl>
    <w:lvl w:ilvl="2" w:tentative="0">
      <w:start w:val="1"/>
      <w:numFmt w:val="lowerRoman"/>
      <w:lvlText w:val="%3."/>
      <w:lvlJc w:val="right"/>
      <w:pPr>
        <w:ind w:left="1810" w:hanging="420"/>
      </w:pPr>
    </w:lvl>
    <w:lvl w:ilvl="3" w:tentative="0">
      <w:start w:val="1"/>
      <w:numFmt w:val="decimal"/>
      <w:lvlText w:val="%4."/>
      <w:lvlJc w:val="left"/>
      <w:pPr>
        <w:ind w:left="2230" w:hanging="420"/>
      </w:pPr>
    </w:lvl>
    <w:lvl w:ilvl="4" w:tentative="0">
      <w:start w:val="1"/>
      <w:numFmt w:val="lowerLetter"/>
      <w:lvlText w:val="%5)"/>
      <w:lvlJc w:val="left"/>
      <w:pPr>
        <w:ind w:left="2650" w:hanging="420"/>
      </w:pPr>
    </w:lvl>
    <w:lvl w:ilvl="5" w:tentative="0">
      <w:start w:val="1"/>
      <w:numFmt w:val="lowerRoman"/>
      <w:lvlText w:val="%6."/>
      <w:lvlJc w:val="right"/>
      <w:pPr>
        <w:ind w:left="3070" w:hanging="420"/>
      </w:pPr>
    </w:lvl>
    <w:lvl w:ilvl="6" w:tentative="0">
      <w:start w:val="1"/>
      <w:numFmt w:val="decimal"/>
      <w:lvlText w:val="%7."/>
      <w:lvlJc w:val="left"/>
      <w:pPr>
        <w:ind w:left="3490" w:hanging="420"/>
      </w:pPr>
    </w:lvl>
    <w:lvl w:ilvl="7" w:tentative="0">
      <w:start w:val="1"/>
      <w:numFmt w:val="lowerLetter"/>
      <w:lvlText w:val="%8)"/>
      <w:lvlJc w:val="left"/>
      <w:pPr>
        <w:ind w:left="3910" w:hanging="420"/>
      </w:pPr>
    </w:lvl>
    <w:lvl w:ilvl="8" w:tentative="0">
      <w:start w:val="1"/>
      <w:numFmt w:val="lowerRoman"/>
      <w:lvlText w:val="%9."/>
      <w:lvlJc w:val="right"/>
      <w:pPr>
        <w:ind w:left="4330" w:hanging="420"/>
      </w:pPr>
    </w:lvl>
  </w:abstractNum>
  <w:abstractNum w:abstractNumId="3">
    <w:nsid w:val="7E5C6C86"/>
    <w:multiLevelType w:val="multilevel"/>
    <w:tmpl w:val="7E5C6C86"/>
    <w:lvl w:ilvl="0" w:tentative="0">
      <w:start w:val="1"/>
      <w:numFmt w:val="decimal"/>
      <w:lvlText w:val="%1."/>
      <w:lvlJc w:val="left"/>
      <w:pPr>
        <w:ind w:left="970" w:hanging="420"/>
      </w:pPr>
    </w:lvl>
    <w:lvl w:ilvl="1" w:tentative="0">
      <w:start w:val="1"/>
      <w:numFmt w:val="lowerLetter"/>
      <w:lvlText w:val="%2)"/>
      <w:lvlJc w:val="left"/>
      <w:pPr>
        <w:ind w:left="1390" w:hanging="420"/>
      </w:pPr>
    </w:lvl>
    <w:lvl w:ilvl="2" w:tentative="0">
      <w:start w:val="1"/>
      <w:numFmt w:val="lowerRoman"/>
      <w:lvlText w:val="%3."/>
      <w:lvlJc w:val="right"/>
      <w:pPr>
        <w:ind w:left="1810" w:hanging="420"/>
      </w:pPr>
    </w:lvl>
    <w:lvl w:ilvl="3" w:tentative="0">
      <w:start w:val="1"/>
      <w:numFmt w:val="decimal"/>
      <w:lvlText w:val="%4."/>
      <w:lvlJc w:val="left"/>
      <w:pPr>
        <w:ind w:left="2230" w:hanging="420"/>
      </w:pPr>
    </w:lvl>
    <w:lvl w:ilvl="4" w:tentative="0">
      <w:start w:val="1"/>
      <w:numFmt w:val="lowerLetter"/>
      <w:lvlText w:val="%5)"/>
      <w:lvlJc w:val="left"/>
      <w:pPr>
        <w:ind w:left="2650" w:hanging="420"/>
      </w:pPr>
    </w:lvl>
    <w:lvl w:ilvl="5" w:tentative="0">
      <w:start w:val="1"/>
      <w:numFmt w:val="lowerRoman"/>
      <w:lvlText w:val="%6."/>
      <w:lvlJc w:val="right"/>
      <w:pPr>
        <w:ind w:left="3070" w:hanging="420"/>
      </w:pPr>
    </w:lvl>
    <w:lvl w:ilvl="6" w:tentative="0">
      <w:start w:val="1"/>
      <w:numFmt w:val="decimal"/>
      <w:lvlText w:val="%7."/>
      <w:lvlJc w:val="left"/>
      <w:pPr>
        <w:ind w:left="3490" w:hanging="420"/>
      </w:pPr>
    </w:lvl>
    <w:lvl w:ilvl="7" w:tentative="0">
      <w:start w:val="1"/>
      <w:numFmt w:val="lowerLetter"/>
      <w:lvlText w:val="%8)"/>
      <w:lvlJc w:val="left"/>
      <w:pPr>
        <w:ind w:left="3910" w:hanging="420"/>
      </w:pPr>
    </w:lvl>
    <w:lvl w:ilvl="8" w:tentative="0">
      <w:start w:val="1"/>
      <w:numFmt w:val="lowerRoman"/>
      <w:lvlText w:val="%9."/>
      <w:lvlJc w:val="right"/>
      <w:pPr>
        <w:ind w:left="433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doNotDisplayPageBoundaries w:val="1"/>
  <w:bordersDoNotSurroundHeader w:val="1"/>
  <w:bordersDoNotSurroundFooter w:val="1"/>
  <w:attachedTemplate r:id="rId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7A490D"/>
    <w:rsid w:val="00010C83"/>
    <w:rsid w:val="00132CCE"/>
    <w:rsid w:val="002C1E4D"/>
    <w:rsid w:val="003B0518"/>
    <w:rsid w:val="003B4D6C"/>
    <w:rsid w:val="0050308E"/>
    <w:rsid w:val="00553E62"/>
    <w:rsid w:val="00670293"/>
    <w:rsid w:val="0090128C"/>
    <w:rsid w:val="00E032F7"/>
    <w:rsid w:val="087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787"/>
      <w:outlineLvl w:val="0"/>
    </w:pPr>
    <w:rPr>
      <w:b/>
      <w:bCs/>
      <w:sz w:val="55"/>
      <w:szCs w:val="55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35"/>
      <w:szCs w:val="35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8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页眉 Char"/>
    <w:basedOn w:val="6"/>
    <w:link w:val="5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12">
    <w:name w:val="页脚 Char"/>
    <w:basedOn w:val="6"/>
    <w:link w:val="4"/>
    <w:qFormat/>
    <w:uiPriority w:val="99"/>
    <w:rPr>
      <w:rFonts w:ascii="微软雅黑" w:hAnsi="微软雅黑" w:eastAsia="微软雅黑" w:cs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f3914343-fc01-0f34-2149-535e6116b823\&#12304;&#31243;&#24207;&#21592;&#31616;&#21382;&#12305;&#31616;&#32422;&#28165;&#26224;&#20010;&#20154;&#31616;&#21382;&#27169;&#26495;.docx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【程序员简历】简约清晰个人简历模板.docx.docx</Template>
  <Pages>1</Pages>
  <Words>869</Words>
  <Characters>1056</Characters>
  <Lines>9</Lines>
  <Paragraphs>2</Paragraphs>
  <TotalTime>0</TotalTime>
  <ScaleCrop>false</ScaleCrop>
  <LinksUpToDate>false</LinksUpToDate>
  <CharactersWithSpaces>1174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2018-06-02T00:25:00Z</dcterms:created>
  <dc:creator>idiot1419174145</dc:creator>
  <cp:lastModifiedBy>idiot1419174145</cp:lastModifiedBy>
  <dcterms:modified xsi:type="dcterms:W3CDTF">2018-06-02T00:25:50Z</dcterms:modified>
  <dc:title>打印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2017-10-17T00:00:00Z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2017-10-17T00:00:00Z</vt:filetime>
  </property>
  <property fmtid="{D5CDD505-2E9C-101B-9397-08002B2CF9AE}" pid="5" name="KSOProductBuildVer">
    <vt:lpwstr>2052-10.1.0.6929</vt:lpwstr>
  </property>
</Properties>
</file>