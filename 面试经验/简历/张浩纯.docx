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ind w:firstLine="4550" w:firstLineChars="1300"/>
        <w:rPr>
          <w:rFonts w:ascii="Times New Roman"/>
          <w:sz w:val="20"/>
          <w:lang w:eastAsia="zh-CN"/>
        </w:rPr>
      </w:pPr>
      <w:r>
        <w:rPr>
          <w:lang w:eastAsia="zh-C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287020</wp:posOffset>
            </wp:positionH>
            <wp:positionV relativeFrom="paragraph">
              <wp:posOffset>-353060</wp:posOffset>
            </wp:positionV>
            <wp:extent cx="2235835" cy="2907665"/>
            <wp:effectExtent l="0" t="0" r="12065" b="6985"/>
            <wp:wrapNone/>
            <wp:docPr id="1" name="图片 1" descr="xjpi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xjpic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35835" cy="2907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2096" behindDoc="1" locked="0" layoutInCell="1" allowOverlap="1">
                <wp:simplePos x="0" y="0"/>
                <wp:positionH relativeFrom="column">
                  <wp:posOffset>-1949450</wp:posOffset>
                </wp:positionH>
                <wp:positionV relativeFrom="paragraph">
                  <wp:posOffset>-457200</wp:posOffset>
                </wp:positionV>
                <wp:extent cx="16212185" cy="3119755"/>
                <wp:effectExtent l="0" t="0" r="0" b="5080"/>
                <wp:wrapNone/>
                <wp:docPr id="7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6212457" cy="3119718"/>
                        </a:xfrm>
                        <a:prstGeom prst="rect">
                          <a:avLst/>
                        </a:prstGeom>
                        <a:solidFill>
                          <a:srgbClr val="4694A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0" o:spid="_x0000_s1026" o:spt="1" style="position:absolute;left:0pt;margin-left:-153.5pt;margin-top:-36pt;height:245.65pt;width:1276.55pt;z-index:-251664384;mso-width-relative:page;mso-height-relative:page;" fillcolor="#4694A9" filled="t" stroked="f" coordsize="21600,21600" o:gfxdata="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oYRt3dsAAAANAQAADwAAAAAAAAABACAAAAAiAAAAZHJzL2Rvd25yZXYu&#10;eG1sUEsBAhQAFAAAAAgAh07iQIDOnF/4AQAA3gMAAA4AAAAAAAAAAQAgAAAAKg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-1943100</wp:posOffset>
                </wp:positionH>
                <wp:positionV relativeFrom="paragraph">
                  <wp:posOffset>-38100</wp:posOffset>
                </wp:positionV>
                <wp:extent cx="283210" cy="222885"/>
                <wp:effectExtent l="0" t="0" r="0" b="0"/>
                <wp:wrapNone/>
                <wp:docPr id="73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82901" cy="222838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rgbClr val="52B7E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圆形小人1 29" o:spid="_x0000_s1026" o:spt="100" style="position:absolute;left:0pt;margin-left:-153pt;margin-top:-3pt;height:17.55pt;width:22.3pt;z-index:251656192;v-text-anchor:middle;mso-width-relative:page;mso-height-relative:page;" fillcolor="#52B7E1" filled="t" stroked="f" coordsize="683211,432048" o:gfxdata="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<v:path o:connectlocs="377,625;503,953;503,963;381,963;381,944;333,656;377,625;178,483;357,949;357,963;0,963;0,949;178,483;377,284;427,433;377,583;327,433;377,284;178,0;250,211;178,423;108,211;178,0" o:connectangles="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rFonts w:hint="eastAsia"/>
          <w:b/>
          <w:color w:val="FFFFFF"/>
          <w:sz w:val="91"/>
          <w:lang w:val="en-US" w:eastAsia="zh-CN"/>
        </w:rPr>
        <w:t>张浩纯</w:t>
      </w:r>
    </w:p>
    <w:p>
      <w:pPr>
        <w:tabs>
          <w:tab w:val="left" w:pos="6885"/>
        </w:tabs>
        <w:spacing w:line="872" w:lineRule="exact"/>
        <w:ind w:firstLine="4860" w:firstLineChars="900"/>
        <w:rPr>
          <w:color w:val="FFFFFF"/>
          <w:spacing w:val="20"/>
          <w:sz w:val="51"/>
          <w:lang w:eastAsia="zh-CN"/>
        </w:rPr>
      </w:pPr>
      <w:r>
        <w:rPr>
          <w:color w:val="FFFFFF"/>
          <w:spacing w:val="15"/>
          <w:sz w:val="51"/>
          <w:lang w:eastAsia="zh-CN"/>
        </w:rPr>
        <w:t>求职意向</w:t>
      </w:r>
      <w:r>
        <w:rPr>
          <w:color w:val="FFFFFF"/>
          <w:spacing w:val="15"/>
          <w:sz w:val="51"/>
          <w:lang w:eastAsia="zh-CN"/>
        </w:rPr>
        <w:tab/>
      </w:r>
      <w:r>
        <w:rPr>
          <w:color w:val="FFFFFF"/>
          <w:spacing w:val="15"/>
          <w:sz w:val="51"/>
          <w:lang w:eastAsia="zh-CN"/>
        </w:rPr>
        <w:t>：</w:t>
      </w:r>
      <w:r>
        <w:rPr>
          <w:rFonts w:hint="eastAsia"/>
          <w:color w:val="FFFFFF"/>
          <w:spacing w:val="15"/>
          <w:sz w:val="51"/>
          <w:lang w:val="en-US" w:eastAsia="zh-CN"/>
        </w:rPr>
        <w:t>Java</w:t>
      </w:r>
      <w:r>
        <w:rPr>
          <w:color w:val="FFFFFF"/>
          <w:spacing w:val="20"/>
          <w:sz w:val="51"/>
          <w:lang w:eastAsia="zh-CN"/>
        </w:rPr>
        <w:t>研发工程师</w:t>
      </w:r>
    </w:p>
    <w:p>
      <w:pPr>
        <w:tabs>
          <w:tab w:val="left" w:pos="8630"/>
          <w:tab w:val="left" w:pos="16019"/>
        </w:tabs>
        <w:spacing w:before="260"/>
        <w:ind w:firstLine="5500" w:firstLineChars="2500"/>
        <w:rPr>
          <w:sz w:val="40"/>
          <w:lang w:eastAsia="zh-CN"/>
        </w:rPr>
      </w:pP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8724900</wp:posOffset>
                </wp:positionH>
                <wp:positionV relativeFrom="paragraph">
                  <wp:posOffset>259715</wp:posOffset>
                </wp:positionV>
                <wp:extent cx="252095" cy="252730"/>
                <wp:effectExtent l="0" t="0" r="0" b="0"/>
                <wp:wrapNone/>
                <wp:docPr id="7337" name="Freeform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52000" cy="252787"/>
                        </a:xfrm>
                        <a:custGeom>
                          <a:avLst/>
                          <a:gdLst>
                            <a:gd name="T0" fmla="*/ 87 w 94"/>
                            <a:gd name="T1" fmla="*/ 82 h 95"/>
                            <a:gd name="T2" fmla="*/ 64 w 94"/>
                            <a:gd name="T3" fmla="*/ 59 h 95"/>
                            <a:gd name="T4" fmla="*/ 75 w 94"/>
                            <a:gd name="T5" fmla="*/ 53 h 95"/>
                            <a:gd name="T6" fmla="*/ 94 w 94"/>
                            <a:gd name="T7" fmla="*/ 73 h 95"/>
                            <a:gd name="T8" fmla="*/ 87 w 94"/>
                            <a:gd name="T9" fmla="*/ 82 h 95"/>
                            <a:gd name="T10" fmla="*/ 35 w 94"/>
                            <a:gd name="T11" fmla="*/ 30 h 95"/>
                            <a:gd name="T12" fmla="*/ 11 w 94"/>
                            <a:gd name="T13" fmla="*/ 6 h 95"/>
                            <a:gd name="T14" fmla="*/ 20 w 94"/>
                            <a:gd name="T15" fmla="*/ 0 h 95"/>
                            <a:gd name="T16" fmla="*/ 40 w 94"/>
                            <a:gd name="T17" fmla="*/ 19 h 95"/>
                            <a:gd name="T18" fmla="*/ 35 w 94"/>
                            <a:gd name="T19" fmla="*/ 30 h 95"/>
                            <a:gd name="T20" fmla="*/ 33 w 94"/>
                            <a:gd name="T21" fmla="*/ 32 h 95"/>
                            <a:gd name="T22" fmla="*/ 46 w 94"/>
                            <a:gd name="T23" fmla="*/ 50 h 95"/>
                            <a:gd name="T24" fmla="*/ 62 w 94"/>
                            <a:gd name="T25" fmla="*/ 61 h 95"/>
                            <a:gd name="T26" fmla="*/ 85 w 94"/>
                            <a:gd name="T27" fmla="*/ 84 h 95"/>
                            <a:gd name="T28" fmla="*/ 34 w 94"/>
                            <a:gd name="T29" fmla="*/ 63 h 95"/>
                            <a:gd name="T30" fmla="*/ 9 w 94"/>
                            <a:gd name="T31" fmla="*/ 8 h 95"/>
                            <a:gd name="T32" fmla="*/ 33 w 94"/>
                            <a:gd name="T33" fmla="*/ 32 h 95"/>
                            <a:gd name="T34" fmla="*/ 33 w 94"/>
                            <a:gd name="T35" fmla="*/ 32 h 95"/>
                            <a:gd name="T36" fmla="*/ 33 w 94"/>
                            <a:gd name="T37" fmla="*/ 32 h 9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94" h="95">
                              <a:moveTo>
                                <a:pt x="87" y="82"/>
                              </a:moveTo>
                              <a:cubicBezTo>
                                <a:pt x="64" y="59"/>
                                <a:pt x="64" y="59"/>
                                <a:pt x="64" y="59"/>
                              </a:cubicBezTo>
                              <a:cubicBezTo>
                                <a:pt x="67" y="56"/>
                                <a:pt x="72" y="52"/>
                                <a:pt x="75" y="53"/>
                              </a:cubicBezTo>
                              <a:cubicBezTo>
                                <a:pt x="75" y="54"/>
                                <a:pt x="94" y="73"/>
                                <a:pt x="94" y="73"/>
                              </a:cubicBezTo>
                              <a:cubicBezTo>
                                <a:pt x="87" y="82"/>
                                <a:pt x="87" y="82"/>
                                <a:pt x="87" y="82"/>
                              </a:cubicBezTo>
                              <a:close/>
                              <a:moveTo>
                                <a:pt x="35" y="30"/>
                              </a:moveTo>
                              <a:cubicBezTo>
                                <a:pt x="11" y="6"/>
                                <a:pt x="11" y="6"/>
                                <a:pt x="11" y="6"/>
                              </a:cubicBezTo>
                              <a:cubicBezTo>
                                <a:pt x="20" y="0"/>
                                <a:pt x="20" y="0"/>
                                <a:pt x="20" y="0"/>
                              </a:cubicBezTo>
                              <a:cubicBezTo>
                                <a:pt x="20" y="0"/>
                                <a:pt x="39" y="17"/>
                                <a:pt x="40" y="19"/>
                              </a:cubicBezTo>
                              <a:cubicBezTo>
                                <a:pt x="42" y="22"/>
                                <a:pt x="38" y="27"/>
                                <a:pt x="35" y="30"/>
                              </a:cubicBezTo>
                              <a:close/>
                              <a:moveTo>
                                <a:pt x="33" y="32"/>
                              </a:moveTo>
                              <a:cubicBezTo>
                                <a:pt x="33" y="32"/>
                                <a:pt x="33" y="36"/>
                                <a:pt x="46" y="50"/>
                              </a:cubicBezTo>
                              <a:cubicBezTo>
                                <a:pt x="57" y="60"/>
                                <a:pt x="61" y="61"/>
                                <a:pt x="62" y="61"/>
                              </a:cubicBezTo>
                              <a:cubicBezTo>
                                <a:pt x="85" y="84"/>
                                <a:pt x="85" y="84"/>
                                <a:pt x="85" y="84"/>
                              </a:cubicBezTo>
                              <a:cubicBezTo>
                                <a:pt x="82" y="86"/>
                                <a:pt x="68" y="95"/>
                                <a:pt x="34" y="63"/>
                              </a:cubicBezTo>
                              <a:cubicBezTo>
                                <a:pt x="0" y="32"/>
                                <a:pt x="7" y="12"/>
                                <a:pt x="9" y="8"/>
                              </a:cubicBezTo>
                              <a:cubicBezTo>
                                <a:pt x="33" y="32"/>
                                <a:pt x="33" y="32"/>
                                <a:pt x="33" y="32"/>
                              </a:cubicBezTo>
                              <a:close/>
                              <a:moveTo>
                                <a:pt x="33" y="32"/>
                              </a:moveTo>
                              <a:cubicBezTo>
                                <a:pt x="33" y="32"/>
                                <a:pt x="33" y="32"/>
                                <a:pt x="33" y="32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26" o:spid="_x0000_s1026" o:spt="100" style="position:absolute;left:0pt;margin-left:687pt;margin-top:20.45pt;height:19.9pt;width:19.85pt;z-index:251658240;mso-width-relative:page;mso-height-relative:page;" fillcolor="#FFFFFF [3212]" filled="t" stroked="f" coordsize="94,95" o:gfxdata="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" path="m87,82c64,59,64,59,64,59c67,56,72,52,75,53c75,54,94,73,94,73c87,82,87,82,87,82xm35,30c11,6,11,6,11,6c20,0,20,0,20,0c20,0,39,17,40,19c42,22,38,27,35,30xm33,32c33,32,33,36,46,50c57,60,61,61,62,61c85,84,85,84,85,84c82,86,68,95,34,63c0,32,7,12,9,8c33,32,33,32,33,32xm33,32c33,32,33,32,33,32e">
                <v:path o:connectlocs="233234,218195;171574,156994;201063,141028;252000,194246;233234,218195;93829,79827;29489,15965;53617,0;107234,50557;93829,79827;88468,85149;123319,133045;166212,162315;227872,223516;91148,167637;24127,21287;88468,85149;88468,85149;88468,85149" o:connectangles="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3051175</wp:posOffset>
                </wp:positionH>
                <wp:positionV relativeFrom="paragraph">
                  <wp:posOffset>230505</wp:posOffset>
                </wp:positionV>
                <wp:extent cx="283845" cy="222885"/>
                <wp:effectExtent l="0" t="0" r="1905" b="5715"/>
                <wp:wrapNone/>
                <wp:docPr id="21" name="圆形小人1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283845" cy="222885"/>
                        </a:xfrm>
                        <a:custGeom>
                          <a:avLst/>
                          <a:gdLst>
                            <a:gd name="T0" fmla="*/ 912 w 683211"/>
                            <a:gd name="T1" fmla="*/ 1212 h 432048"/>
                            <a:gd name="T2" fmla="*/ 1216 w 683211"/>
                            <a:gd name="T3" fmla="*/ 1849 h 432048"/>
                            <a:gd name="T4" fmla="*/ 1217 w 683211"/>
                            <a:gd name="T5" fmla="*/ 1869 h 432048"/>
                            <a:gd name="T6" fmla="*/ 922 w 683211"/>
                            <a:gd name="T7" fmla="*/ 1869 h 432048"/>
                            <a:gd name="T8" fmla="*/ 922 w 683211"/>
                            <a:gd name="T9" fmla="*/ 1831 h 432048"/>
                            <a:gd name="T10" fmla="*/ 806 w 683211"/>
                            <a:gd name="T11" fmla="*/ 1272 h 432048"/>
                            <a:gd name="T12" fmla="*/ 912 w 683211"/>
                            <a:gd name="T13" fmla="*/ 1212 h 432048"/>
                            <a:gd name="T14" fmla="*/ 432 w 683211"/>
                            <a:gd name="T15" fmla="*/ 937 h 432048"/>
                            <a:gd name="T16" fmla="*/ 864 w 683211"/>
                            <a:gd name="T17" fmla="*/ 1841 h 432048"/>
                            <a:gd name="T18" fmla="*/ 864 w 683211"/>
                            <a:gd name="T19" fmla="*/ 1869 h 432048"/>
                            <a:gd name="T20" fmla="*/ 0 w 683211"/>
                            <a:gd name="T21" fmla="*/ 1869 h 432048"/>
                            <a:gd name="T22" fmla="*/ 0 w 683211"/>
                            <a:gd name="T23" fmla="*/ 1841 h 432048"/>
                            <a:gd name="T24" fmla="*/ 432 w 683211"/>
                            <a:gd name="T25" fmla="*/ 937 h 432048"/>
                            <a:gd name="T26" fmla="*/ 912 w 683211"/>
                            <a:gd name="T27" fmla="*/ 551 h 432048"/>
                            <a:gd name="T28" fmla="*/ 1033 w 683211"/>
                            <a:gd name="T29" fmla="*/ 841 h 432048"/>
                            <a:gd name="T30" fmla="*/ 912 w 683211"/>
                            <a:gd name="T31" fmla="*/ 1131 h 432048"/>
                            <a:gd name="T32" fmla="*/ 791 w 683211"/>
                            <a:gd name="T33" fmla="*/ 841 h 432048"/>
                            <a:gd name="T34" fmla="*/ 912 w 683211"/>
                            <a:gd name="T35" fmla="*/ 551 h 432048"/>
                            <a:gd name="T36" fmla="*/ 432 w 683211"/>
                            <a:gd name="T37" fmla="*/ 0 h 432048"/>
                            <a:gd name="T38" fmla="*/ 604 w 683211"/>
                            <a:gd name="T39" fmla="*/ 411 h 432048"/>
                            <a:gd name="T40" fmla="*/ 432 w 683211"/>
                            <a:gd name="T41" fmla="*/ 822 h 432048"/>
                            <a:gd name="T42" fmla="*/ 261 w 683211"/>
                            <a:gd name="T43" fmla="*/ 411 h 432048"/>
                            <a:gd name="T44" fmla="*/ 432 w 683211"/>
                            <a:gd name="T45" fmla="*/ 0 h 432048"/>
                            <a:gd name="T46" fmla="*/ 0 60000 65536"/>
                            <a:gd name="T47" fmla="*/ 0 60000 65536"/>
                            <a:gd name="T48" fmla="*/ 0 60000 65536"/>
                            <a:gd name="T49" fmla="*/ 0 60000 65536"/>
                            <a:gd name="T50" fmla="*/ 0 60000 65536"/>
                            <a:gd name="T51" fmla="*/ 0 60000 65536"/>
                            <a:gd name="T52" fmla="*/ 0 60000 65536"/>
                            <a:gd name="T53" fmla="*/ 0 60000 65536"/>
                            <a:gd name="T54" fmla="*/ 0 60000 65536"/>
                            <a:gd name="T55" fmla="*/ 0 60000 65536"/>
                            <a:gd name="T56" fmla="*/ 0 60000 65536"/>
                            <a:gd name="T57" fmla="*/ 0 60000 65536"/>
                            <a:gd name="T58" fmla="*/ 0 60000 65536"/>
                            <a:gd name="T59" fmla="*/ 0 60000 65536"/>
                            <a:gd name="T60" fmla="*/ 0 60000 65536"/>
                            <a:gd name="T61" fmla="*/ 0 60000 65536"/>
                            <a:gd name="T62" fmla="*/ 0 60000 65536"/>
                            <a:gd name="T63" fmla="*/ 0 60000 65536"/>
                            <a:gd name="T64" fmla="*/ 0 60000 65536"/>
                            <a:gd name="T65" fmla="*/ 0 60000 65536"/>
                            <a:gd name="T66" fmla="*/ 0 60000 65536"/>
                            <a:gd name="T67" fmla="*/ 0 60000 65536"/>
                            <a:gd name="T68" fmla="*/ 0 60000 65536"/>
                          </a:gdLst>
                          <a:ahLst/>
                          <a:cxnLst>
                            <a:cxn ang="T46">
                              <a:pos x="T0" y="T1"/>
                            </a:cxn>
                            <a:cxn ang="T47">
                              <a:pos x="T2" y="T3"/>
                            </a:cxn>
                            <a:cxn ang="T48">
                              <a:pos x="T4" y="T5"/>
                            </a:cxn>
                            <a:cxn ang="T49">
                              <a:pos x="T6" y="T7"/>
                            </a:cxn>
                            <a:cxn ang="T50">
                              <a:pos x="T8" y="T9"/>
                            </a:cxn>
                            <a:cxn ang="T51">
                              <a:pos x="T10" y="T11"/>
                            </a:cxn>
                            <a:cxn ang="T52">
                              <a:pos x="T12" y="T13"/>
                            </a:cxn>
                            <a:cxn ang="T53">
                              <a:pos x="T14" y="T15"/>
                            </a:cxn>
                            <a:cxn ang="T54">
                              <a:pos x="T16" y="T17"/>
                            </a:cxn>
                            <a:cxn ang="T55">
                              <a:pos x="T18" y="T19"/>
                            </a:cxn>
                            <a:cxn ang="T56">
                              <a:pos x="T20" y="T21"/>
                            </a:cxn>
                            <a:cxn ang="T57">
                              <a:pos x="T22" y="T23"/>
                            </a:cxn>
                            <a:cxn ang="T58">
                              <a:pos x="T24" y="T25"/>
                            </a:cxn>
                            <a:cxn ang="T59">
                              <a:pos x="T26" y="T27"/>
                            </a:cxn>
                            <a:cxn ang="T60">
                              <a:pos x="T28" y="T29"/>
                            </a:cxn>
                            <a:cxn ang="T61">
                              <a:pos x="T30" y="T31"/>
                            </a:cxn>
                            <a:cxn ang="T62">
                              <a:pos x="T32" y="T33"/>
                            </a:cxn>
                            <a:cxn ang="T63">
                              <a:pos x="T34" y="T35"/>
                            </a:cxn>
                            <a:cxn ang="T64">
                              <a:pos x="T36" y="T37"/>
                            </a:cxn>
                            <a:cxn ang="T65">
                              <a:pos x="T38" y="T39"/>
                            </a:cxn>
                            <a:cxn ang="T66">
                              <a:pos x="T40" y="T41"/>
                            </a:cxn>
                            <a:cxn ang="T67">
                              <a:pos x="T42" y="T43"/>
                            </a:cxn>
                            <a:cxn ang="T68">
                              <a:pos x="T44" y="T45"/>
                            </a:cxn>
                          </a:cxnLst>
                          <a:rect l="0" t="0" r="r" b="b"/>
                          <a:pathLst>
                            <a:path w="683211" h="432048">
                              <a:moveTo>
                                <a:pt x="512137" y="280189"/>
                              </a:moveTo>
                              <a:cubicBezTo>
                                <a:pt x="588167" y="280189"/>
                                <a:pt x="653655" y="340557"/>
                                <a:pt x="683040" y="427518"/>
                              </a:cubicBezTo>
                              <a:lnTo>
                                <a:pt x="683211" y="432048"/>
                              </a:lnTo>
                              <a:lnTo>
                                <a:pt x="518050" y="432048"/>
                              </a:lnTo>
                              <a:lnTo>
                                <a:pt x="517720" y="423301"/>
                              </a:lnTo>
                              <a:cubicBezTo>
                                <a:pt x="501526" y="375376"/>
                                <a:pt x="479652" y="331635"/>
                                <a:pt x="452572" y="294062"/>
                              </a:cubicBezTo>
                              <a:cubicBezTo>
                                <a:pt x="471023" y="284776"/>
                                <a:pt x="491179" y="280189"/>
                                <a:pt x="512137" y="280189"/>
                              </a:cubicBezTo>
                              <a:close/>
                              <a:moveTo>
                                <a:pt x="242652" y="216651"/>
                              </a:moveTo>
                              <a:cubicBezTo>
                                <a:pt x="350494" y="216651"/>
                                <a:pt x="443383" y="302276"/>
                                <a:pt x="485063" y="425622"/>
                              </a:cubicBezTo>
                              <a:lnTo>
                                <a:pt x="485305" y="432048"/>
                              </a:lnTo>
                              <a:lnTo>
                                <a:pt x="0" y="432048"/>
                              </a:lnTo>
                              <a:lnTo>
                                <a:pt x="242" y="425623"/>
                              </a:lnTo>
                              <a:cubicBezTo>
                                <a:pt x="41922" y="302276"/>
                                <a:pt x="134811" y="216651"/>
                                <a:pt x="242652" y="216651"/>
                              </a:cubicBezTo>
                              <a:close/>
                              <a:moveTo>
                                <a:pt x="512137" y="127447"/>
                              </a:moveTo>
                              <a:cubicBezTo>
                                <a:pt x="549644" y="127447"/>
                                <a:pt x="580050" y="157437"/>
                                <a:pt x="580050" y="194431"/>
                              </a:cubicBezTo>
                              <a:cubicBezTo>
                                <a:pt x="580050" y="231425"/>
                                <a:pt x="549644" y="261414"/>
                                <a:pt x="512137" y="261414"/>
                              </a:cubicBezTo>
                              <a:cubicBezTo>
                                <a:pt x="474630" y="261414"/>
                                <a:pt x="444224" y="231425"/>
                                <a:pt x="444224" y="194431"/>
                              </a:cubicBezTo>
                              <a:cubicBezTo>
                                <a:pt x="444224" y="157437"/>
                                <a:pt x="474630" y="127447"/>
                                <a:pt x="512137" y="127447"/>
                              </a:cubicBezTo>
                              <a:close/>
                              <a:moveTo>
                                <a:pt x="242652" y="0"/>
                              </a:moveTo>
                              <a:cubicBezTo>
                                <a:pt x="295853" y="0"/>
                                <a:pt x="338980" y="42537"/>
                                <a:pt x="338980" y="95010"/>
                              </a:cubicBezTo>
                              <a:cubicBezTo>
                                <a:pt x="338980" y="147482"/>
                                <a:pt x="295853" y="190020"/>
                                <a:pt x="242652" y="190020"/>
                              </a:cubicBezTo>
                              <a:cubicBezTo>
                                <a:pt x="189452" y="190020"/>
                                <a:pt x="146324" y="147482"/>
                                <a:pt x="146324" y="95010"/>
                              </a:cubicBezTo>
                              <a:cubicBezTo>
                                <a:pt x="146324" y="42537"/>
                                <a:pt x="189452" y="0"/>
                                <a:pt x="242652" y="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anchor="ctr"/>
                    </wps:wsp>
                  </a:graphicData>
                </a:graphic>
              </wp:anchor>
            </w:drawing>
          </mc:Choice>
          <mc:Fallback>
            <w:pict>
              <v:shape id="圆形小人1 29" o:spid="_x0000_s1026" o:spt="100" style="position:absolute;left:0pt;margin-left:240.25pt;margin-top:18.15pt;height:17.55pt;width:22.35pt;z-index:251659264;v-text-anchor:middle;mso-width-relative:page;mso-height-relative:page;" fillcolor="#FFFFFF [3212]" filled="t" stroked="f" coordsize="683211,432048" o:gfxdata="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" path="m512137,280189c588167,280189,653655,340557,683040,427518l683211,432048,518050,432048,517720,423301c501526,375376,479652,331635,452572,294062c471023,284776,491179,280189,512137,280189xm242652,216651c350494,216651,443383,302276,485063,425622l485305,432048,0,432048,242,425623c41922,302276,134811,216651,242652,216651xm512137,127447c549644,127447,580050,157437,580050,194431c580050,231425,549644,261414,512137,261414c474630,261414,444224,231425,444224,194431c444224,157437,474630,127447,512137,127447xm242652,0c295853,0,338980,42537,338980,95010c338980,147482,295853,190020,242652,190020c189452,190020,146324,147482,146324,95010c146324,42537,189452,0,242652,0xe">
                <v:path o:connectlocs="378,625;505,953;505,964;383,964;383,944;334,656;378,625;179,483;358,949;358,964;0,964;0,949;179,483;378,284;429,433;378,583;328,433;378,284;179,0;250,212;179,424;108,212;179,0" o:connectangles="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lang w:eastAsia="zh-C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5071110</wp:posOffset>
                </wp:positionH>
                <wp:positionV relativeFrom="paragraph">
                  <wp:posOffset>280035</wp:posOffset>
                </wp:positionV>
                <wp:extent cx="251460" cy="186055"/>
                <wp:effectExtent l="0" t="0" r="0" b="4445"/>
                <wp:wrapNone/>
                <wp:docPr id="7349" name="Freeform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 flipH="1">
                          <a:off x="0" y="0"/>
                          <a:ext cx="251460" cy="186055"/>
                        </a:xfrm>
                        <a:custGeom>
                          <a:avLst/>
                          <a:gdLst>
                            <a:gd name="T0" fmla="*/ 110 w 122"/>
                            <a:gd name="T1" fmla="*/ 0 h 90"/>
                            <a:gd name="T2" fmla="*/ 12 w 122"/>
                            <a:gd name="T3" fmla="*/ 0 h 90"/>
                            <a:gd name="T4" fmla="*/ 0 w 122"/>
                            <a:gd name="T5" fmla="*/ 12 h 90"/>
                            <a:gd name="T6" fmla="*/ 0 w 122"/>
                            <a:gd name="T7" fmla="*/ 78 h 90"/>
                            <a:gd name="T8" fmla="*/ 12 w 122"/>
                            <a:gd name="T9" fmla="*/ 90 h 90"/>
                            <a:gd name="T10" fmla="*/ 110 w 122"/>
                            <a:gd name="T11" fmla="*/ 90 h 90"/>
                            <a:gd name="T12" fmla="*/ 122 w 122"/>
                            <a:gd name="T13" fmla="*/ 78 h 90"/>
                            <a:gd name="T14" fmla="*/ 122 w 122"/>
                            <a:gd name="T15" fmla="*/ 12 h 90"/>
                            <a:gd name="T16" fmla="*/ 110 w 122"/>
                            <a:gd name="T17" fmla="*/ 0 h 90"/>
                            <a:gd name="T18" fmla="*/ 110 w 122"/>
                            <a:gd name="T19" fmla="*/ 0 h 90"/>
                            <a:gd name="T20" fmla="*/ 110 w 122"/>
                            <a:gd name="T21" fmla="*/ 25 h 90"/>
                            <a:gd name="T22" fmla="*/ 61 w 122"/>
                            <a:gd name="T23" fmla="*/ 55 h 90"/>
                            <a:gd name="T24" fmla="*/ 12 w 122"/>
                            <a:gd name="T25" fmla="*/ 25 h 90"/>
                            <a:gd name="T26" fmla="*/ 12 w 122"/>
                            <a:gd name="T27" fmla="*/ 13 h 90"/>
                            <a:gd name="T28" fmla="*/ 61 w 122"/>
                            <a:gd name="T29" fmla="*/ 43 h 90"/>
                            <a:gd name="T30" fmla="*/ 110 w 122"/>
                            <a:gd name="T31" fmla="*/ 13 h 90"/>
                            <a:gd name="T32" fmla="*/ 110 w 122"/>
                            <a:gd name="T33" fmla="*/ 25 h 90"/>
                            <a:gd name="T34" fmla="*/ 110 w 122"/>
                            <a:gd name="T35" fmla="*/ 25 h 90"/>
                            <a:gd name="T36" fmla="*/ 110 w 122"/>
                            <a:gd name="T37" fmla="*/ 25 h 90"/>
                            <a:gd name="T38" fmla="*/ 110 w 122"/>
                            <a:gd name="T39" fmla="*/ 25 h 9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</a:cxnLst>
                          <a:rect l="0" t="0" r="r" b="b"/>
                          <a:pathLst>
                            <a:path w="122" h="90">
                              <a:moveTo>
                                <a:pt x="110" y="0"/>
                              </a:moveTo>
                              <a:cubicBezTo>
                                <a:pt x="12" y="0"/>
                                <a:pt x="12" y="0"/>
                                <a:pt x="12" y="0"/>
                              </a:cubicBezTo>
                              <a:cubicBezTo>
                                <a:pt x="5" y="0"/>
                                <a:pt x="0" y="6"/>
                                <a:pt x="0" y="12"/>
                              </a:cubicBezTo>
                              <a:cubicBezTo>
                                <a:pt x="0" y="78"/>
                                <a:pt x="0" y="78"/>
                                <a:pt x="0" y="78"/>
                              </a:cubicBezTo>
                              <a:cubicBezTo>
                                <a:pt x="0" y="85"/>
                                <a:pt x="5" y="90"/>
                                <a:pt x="12" y="90"/>
                              </a:cubicBezTo>
                              <a:cubicBezTo>
                                <a:pt x="110" y="90"/>
                                <a:pt x="110" y="90"/>
                                <a:pt x="110" y="90"/>
                              </a:cubicBezTo>
                              <a:cubicBezTo>
                                <a:pt x="117" y="90"/>
                                <a:pt x="122" y="85"/>
                                <a:pt x="122" y="78"/>
                              </a:cubicBezTo>
                              <a:cubicBezTo>
                                <a:pt x="122" y="12"/>
                                <a:pt x="122" y="12"/>
                                <a:pt x="122" y="12"/>
                              </a:cubicBezTo>
                              <a:cubicBezTo>
                                <a:pt x="122" y="6"/>
                                <a:pt x="117" y="0"/>
                                <a:pt x="110" y="0"/>
                              </a:cubicBezTo>
                              <a:cubicBezTo>
                                <a:pt x="110" y="0"/>
                                <a:pt x="110" y="0"/>
                                <a:pt x="110" y="0"/>
                              </a:cubicBezTo>
                              <a:close/>
                              <a:moveTo>
                                <a:pt x="110" y="25"/>
                              </a:moveTo>
                              <a:cubicBezTo>
                                <a:pt x="61" y="55"/>
                                <a:pt x="61" y="55"/>
                                <a:pt x="61" y="55"/>
                              </a:cubicBezTo>
                              <a:cubicBezTo>
                                <a:pt x="12" y="25"/>
                                <a:pt x="12" y="25"/>
                                <a:pt x="12" y="25"/>
                              </a:cubicBezTo>
                              <a:cubicBezTo>
                                <a:pt x="12" y="13"/>
                                <a:pt x="12" y="13"/>
                                <a:pt x="12" y="13"/>
                              </a:cubicBezTo>
                              <a:cubicBezTo>
                                <a:pt x="61" y="43"/>
                                <a:pt x="61" y="43"/>
                                <a:pt x="61" y="43"/>
                              </a:cubicBezTo>
                              <a:cubicBezTo>
                                <a:pt x="110" y="13"/>
                                <a:pt x="110" y="13"/>
                                <a:pt x="110" y="13"/>
                              </a:cubicBez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  <a:close/>
                              <a:moveTo>
                                <a:pt x="110" y="25"/>
                              </a:moveTo>
                              <a:cubicBezTo>
                                <a:pt x="110" y="25"/>
                                <a:pt x="110" y="25"/>
                                <a:pt x="110" y="25"/>
                              </a:cubicBezTo>
                            </a:path>
                          </a:pathLst>
                        </a:cu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bodyPr vert="horz" wrap="square" lIns="91440" tIns="45720" rIns="91440" bIns="45720" numCol="1" anchor="t" anchorCtr="0" compatLnSpc="1"/>
                    </wps:wsp>
                  </a:graphicData>
                </a:graphic>
              </wp:anchor>
            </w:drawing>
          </mc:Choice>
          <mc:Fallback>
            <w:pict>
              <v:shape id="Freeform 43" o:spid="_x0000_s1026" o:spt="100" style="position:absolute;left:0pt;flip:x;margin-left:399.3pt;margin-top:22.05pt;height:14.65pt;width:19.8pt;z-index:251657216;mso-width-relative:page;mso-height-relative:page;" fillcolor="#FFFFFF [3212]" filled="t" stroked="f" coordsize="122,90" o:gfxdata="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" path="m110,0c12,0,12,0,12,0c5,0,0,6,0,12c0,78,0,78,0,78c0,85,5,90,12,90c110,90,110,90,110,90c117,90,122,85,122,78c122,12,122,12,122,12c122,6,117,0,110,0c110,0,110,0,110,0xm110,25c61,55,61,55,61,55c12,25,12,25,12,25c12,13,12,13,12,13c61,43,61,43,61,43c110,13,110,13,110,13c110,25,110,25,110,25c110,25,110,25,110,25xm110,25c110,25,110,25,110,25e">
                <v:path o:connectlocs="226726,0;24733,0;0,24807;0,161247;24733,186055;226726,186055;251460,161247;251460,24807;226726,0;226726,0;226726,51681;125730,113700;24733,51681;24733,26874;125730,88892;226726,26874;226726,51681;226726,51681;226726,51681;226726,51681" o:connectangles="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w:rPr>
          <w:color w:val="FFFFFF"/>
          <w:spacing w:val="12"/>
          <w:sz w:val="40"/>
          <w:lang w:eastAsia="zh-CN"/>
        </w:rPr>
        <w:t>广东</w:t>
      </w:r>
      <w:r>
        <w:rPr>
          <w:rFonts w:hint="eastAsia"/>
          <w:color w:val="FFFFFF"/>
          <w:spacing w:val="12"/>
          <w:sz w:val="40"/>
          <w:lang w:val="en-US" w:eastAsia="zh-CN"/>
        </w:rPr>
        <w:t>佛山</w:t>
      </w:r>
      <w:r>
        <w:rPr>
          <w:color w:val="FFFFFF"/>
          <w:spacing w:val="12"/>
          <w:sz w:val="40"/>
          <w:lang w:eastAsia="zh-CN"/>
        </w:rPr>
        <w:tab/>
      </w:r>
      <w:r>
        <w:rPr>
          <w:rFonts w:hint="eastAsia"/>
          <w:color w:val="FFFFFF"/>
          <w:spacing w:val="12"/>
          <w:sz w:val="40"/>
          <w:lang w:val="en-US" w:eastAsia="zh-CN"/>
        </w:rPr>
        <w:t>18819446403@163.com</w:t>
      </w:r>
      <w:r>
        <w:rPr>
          <w:color w:val="FFFFFF"/>
          <w:spacing w:val="14"/>
          <w:sz w:val="40"/>
          <w:lang w:eastAsia="zh-CN"/>
        </w:rPr>
        <w:t xml:space="preserve">          </w:t>
      </w:r>
      <w:r>
        <w:rPr>
          <w:color w:val="FFFFFF"/>
          <w:spacing w:val="15"/>
          <w:sz w:val="40"/>
          <w:lang w:eastAsia="zh-CN"/>
        </w:rPr>
        <w:t>联系方式：</w:t>
      </w:r>
      <w:r>
        <w:rPr>
          <w:rFonts w:hint="eastAsia"/>
          <w:color w:val="FFFFFF"/>
          <w:spacing w:val="15"/>
          <w:sz w:val="40"/>
          <w:lang w:val="en-US" w:eastAsia="zh-CN"/>
        </w:rPr>
        <w:t>188</w:t>
      </w:r>
      <w:r>
        <w:rPr>
          <w:color w:val="FFFFFF"/>
          <w:spacing w:val="15"/>
          <w:sz w:val="40"/>
          <w:lang w:eastAsia="zh-CN"/>
        </w:rPr>
        <w:t>-</w:t>
      </w:r>
      <w:r>
        <w:rPr>
          <w:rFonts w:hint="eastAsia"/>
          <w:color w:val="FFFFFF"/>
          <w:spacing w:val="15"/>
          <w:sz w:val="40"/>
          <w:lang w:val="en-US" w:eastAsia="zh-CN"/>
        </w:rPr>
        <w:t>1944</w:t>
      </w:r>
      <w:r>
        <w:rPr>
          <w:color w:val="FFFFFF"/>
          <w:spacing w:val="15"/>
          <w:sz w:val="40"/>
          <w:lang w:eastAsia="zh-CN"/>
        </w:rPr>
        <w:t>-</w:t>
      </w:r>
      <w:r>
        <w:rPr>
          <w:rFonts w:hint="eastAsia"/>
          <w:color w:val="FFFFFF"/>
          <w:spacing w:val="15"/>
          <w:sz w:val="40"/>
          <w:lang w:val="en-US" w:eastAsia="zh-CN"/>
        </w:rPr>
        <w:t>6403</w:t>
      </w:r>
    </w:p>
    <w:p>
      <w:pPr>
        <w:pStyle w:val="3"/>
        <w:rPr>
          <w:sz w:val="20"/>
          <w:lang w:eastAsia="zh-CN"/>
        </w:rPr>
      </w:pPr>
    </w:p>
    <w:p>
      <w:pPr>
        <w:pStyle w:val="3"/>
        <w:rPr>
          <w:sz w:val="20"/>
          <w:lang w:eastAsia="zh-CN"/>
        </w:rPr>
      </w:pPr>
    </w:p>
    <w:p>
      <w:pPr>
        <w:pStyle w:val="3"/>
        <w:rPr>
          <w:sz w:val="20"/>
          <w:lang w:eastAsia="zh-CN"/>
        </w:rPr>
      </w:pPr>
      <w:r>
        <w:rPr>
          <w:sz w:val="44"/>
          <w:szCs w:val="44"/>
          <w:lang w:eastAsia="zh-C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page">
                  <wp:posOffset>0</wp:posOffset>
                </wp:positionH>
                <wp:positionV relativeFrom="paragraph">
                  <wp:posOffset>240665</wp:posOffset>
                </wp:positionV>
                <wp:extent cx="14135100" cy="202565"/>
                <wp:effectExtent l="0" t="0" r="0" b="698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0" cy="202565"/>
                        </a:xfrm>
                        <a:prstGeom prst="rect">
                          <a:avLst/>
                        </a:prstGeom>
                        <a:solidFill>
                          <a:srgbClr val="4694A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2" o:spid="_x0000_s1026" o:spt="1" style="position:absolute;left:0pt;margin-left:0pt;margin-top:18.95pt;height:15.95pt;width:1113pt;mso-position-horizontal-relative:page;z-index:251660288;mso-width-relative:page;mso-height-relative:page;" fillcolor="#4694A9" filled="t" stroked="f" coordsize="21600,21600" o:gfxdata="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QusPc9UAAAAHAQAADwAAAAAAAAABACAAAAAiAAAAZHJzL2Rvd25yZXYueG1sUEsB&#10;AhQAFAAAAAgAh07iQD25/Sz4AQAA3AMAAA4AAAAAAAAAAQAgAAAAJAEAAGRycy9lMm9Eb2MueG1s&#10;UEsFBgAAAAAGAAYAWQEAAI4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</w:p>
    <w:p>
      <w:pPr>
        <w:pStyle w:val="3"/>
        <w:rPr>
          <w:sz w:val="20"/>
          <w:lang w:eastAsia="zh-CN"/>
        </w:rPr>
      </w:pPr>
    </w:p>
    <w:p>
      <w:pPr>
        <w:pStyle w:val="3"/>
        <w:rPr>
          <w:rFonts w:hint="eastAsia"/>
          <w:sz w:val="20"/>
          <w:lang w:eastAsia="zh-CN"/>
        </w:rPr>
      </w:pPr>
    </w:p>
    <w:p>
      <w:pPr>
        <w:pStyle w:val="2"/>
        <w:spacing w:line="276" w:lineRule="auto"/>
        <w:ind w:left="550" w:leftChars="250"/>
        <w:rPr>
          <w:rFonts w:hint="eastAsia"/>
          <w:color w:val="050100"/>
          <w:sz w:val="44"/>
          <w:szCs w:val="44"/>
          <w:lang w:eastAsia="zh-CN"/>
        </w:rPr>
      </w:pPr>
      <w:r>
        <w:rPr>
          <w:color w:val="050100"/>
          <w:sz w:val="44"/>
          <w:szCs w:val="44"/>
          <w:lang w:eastAsia="zh-CN"/>
        </w:rPr>
        <w:drawing>
          <wp:anchor distT="0" distB="0" distL="114300" distR="114300" simplePos="0" relativeHeight="251655168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436880</wp:posOffset>
            </wp:positionV>
            <wp:extent cx="12083415" cy="106680"/>
            <wp:effectExtent l="0" t="0" r="0" b="8255"/>
            <wp:wrapNone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3143" cy="106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教育背景</w:t>
      </w:r>
    </w:p>
    <w:p>
      <w:pPr>
        <w:tabs>
          <w:tab w:val="left" w:pos="5940"/>
          <w:tab w:val="left" w:pos="11535"/>
        </w:tabs>
        <w:spacing w:before="10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z w:val="30"/>
          <w:szCs w:val="30"/>
          <w:lang w:eastAsia="zh-CN"/>
        </w:rPr>
        <w:t>2</w:t>
      </w:r>
      <w:r>
        <w:rPr>
          <w:rFonts w:hint="eastAsia"/>
          <w:b/>
          <w:color w:val="070101"/>
          <w:sz w:val="30"/>
          <w:szCs w:val="30"/>
          <w:lang w:val="en-US" w:eastAsia="zh-CN"/>
        </w:rPr>
        <w:t>013</w:t>
      </w:r>
      <w:r>
        <w:rPr>
          <w:b/>
          <w:color w:val="070101"/>
          <w:sz w:val="30"/>
          <w:szCs w:val="30"/>
          <w:lang w:eastAsia="zh-CN"/>
        </w:rPr>
        <w:t>-20</w:t>
      </w:r>
      <w:r>
        <w:rPr>
          <w:rFonts w:hint="eastAsia"/>
          <w:b/>
          <w:color w:val="070101"/>
          <w:sz w:val="30"/>
          <w:szCs w:val="30"/>
          <w:lang w:val="en-US" w:eastAsia="zh-CN"/>
        </w:rPr>
        <w:t>17</w:t>
      </w:r>
      <w:r>
        <w:rPr>
          <w:b/>
          <w:color w:val="070101"/>
          <w:sz w:val="30"/>
          <w:szCs w:val="30"/>
          <w:lang w:eastAsia="zh-CN"/>
        </w:rPr>
        <w:tab/>
      </w:r>
      <w:r>
        <w:rPr>
          <w:b/>
          <w:color w:val="070101"/>
          <w:sz w:val="30"/>
          <w:szCs w:val="30"/>
          <w:lang w:eastAsia="zh-CN"/>
        </w:rPr>
        <w:t>广州</w:t>
      </w:r>
      <w:r>
        <w:rPr>
          <w:rFonts w:hint="eastAsia"/>
          <w:b/>
          <w:color w:val="070101"/>
          <w:sz w:val="30"/>
          <w:szCs w:val="30"/>
          <w:lang w:val="en-US" w:eastAsia="zh-CN"/>
        </w:rPr>
        <w:t>大学华软软件学院</w:t>
      </w:r>
      <w:r>
        <w:rPr>
          <w:b/>
          <w:color w:val="070101"/>
          <w:sz w:val="30"/>
          <w:szCs w:val="30"/>
          <w:lang w:eastAsia="zh-CN"/>
        </w:rPr>
        <w:tab/>
      </w:r>
      <w:r>
        <w:rPr>
          <w:b/>
          <w:color w:val="070101"/>
          <w:sz w:val="30"/>
          <w:szCs w:val="30"/>
          <w:lang w:eastAsia="zh-CN"/>
        </w:rPr>
        <w:t>计算机科学与技术（本科）</w:t>
      </w:r>
    </w:p>
    <w:p>
      <w:pPr>
        <w:pStyle w:val="2"/>
        <w:spacing w:line="276" w:lineRule="auto"/>
        <w:ind w:left="550" w:leftChars="250"/>
        <w:rPr>
          <w:color w:val="050100"/>
          <w:sz w:val="44"/>
          <w:szCs w:val="44"/>
          <w:lang w:eastAsia="zh-CN"/>
        </w:rPr>
      </w:pPr>
      <w:r>
        <w:rPr>
          <w:color w:val="050100"/>
          <w:sz w:val="44"/>
          <w:szCs w:val="44"/>
          <w:lang w:eastAsia="zh-CN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418465</wp:posOffset>
            </wp:positionV>
            <wp:extent cx="12083415" cy="106680"/>
            <wp:effectExtent l="0" t="0" r="0" b="8255"/>
            <wp:wrapNone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3143" cy="1066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工作经验</w:t>
      </w:r>
    </w:p>
    <w:p>
      <w:pPr>
        <w:tabs>
          <w:tab w:val="left" w:pos="6072"/>
          <w:tab w:val="left" w:pos="11630"/>
        </w:tabs>
        <w:spacing w:before="224"/>
        <w:ind w:left="550" w:leftChars="250"/>
        <w:rPr>
          <w:b/>
          <w:color w:val="070101"/>
          <w:spacing w:val="14"/>
          <w:sz w:val="30"/>
          <w:szCs w:val="30"/>
          <w:lang w:eastAsia="zh-CN"/>
        </w:rPr>
      </w:pPr>
      <w:r>
        <w:rPr>
          <w:b/>
          <w:color w:val="070101"/>
          <w:spacing w:val="12"/>
          <w:sz w:val="30"/>
          <w:szCs w:val="30"/>
          <w:lang w:eastAsia="zh-CN"/>
        </w:rPr>
        <w:t>2</w:t>
      </w:r>
      <w:r>
        <w:rPr>
          <w:rFonts w:hint="eastAsia"/>
          <w:b/>
          <w:color w:val="070101"/>
          <w:spacing w:val="12"/>
          <w:sz w:val="30"/>
          <w:szCs w:val="30"/>
          <w:lang w:val="en-US" w:eastAsia="zh-CN"/>
        </w:rPr>
        <w:t>017</w:t>
      </w:r>
      <w:r>
        <w:rPr>
          <w:b/>
          <w:color w:val="070101"/>
          <w:spacing w:val="12"/>
          <w:sz w:val="30"/>
          <w:szCs w:val="30"/>
          <w:lang w:eastAsia="zh-CN"/>
        </w:rPr>
        <w:t>.0</w:t>
      </w:r>
      <w:r>
        <w:rPr>
          <w:rFonts w:hint="eastAsia"/>
          <w:b/>
          <w:color w:val="070101"/>
          <w:spacing w:val="12"/>
          <w:sz w:val="30"/>
          <w:szCs w:val="30"/>
          <w:lang w:val="en-US" w:eastAsia="zh-CN"/>
        </w:rPr>
        <w:t>8</w:t>
      </w:r>
      <w:r>
        <w:rPr>
          <w:b/>
          <w:color w:val="070101"/>
          <w:spacing w:val="28"/>
          <w:sz w:val="30"/>
          <w:szCs w:val="30"/>
          <w:lang w:eastAsia="zh-CN"/>
        </w:rPr>
        <w:t xml:space="preserve"> </w:t>
      </w:r>
      <w:r>
        <w:rPr>
          <w:b/>
          <w:color w:val="070101"/>
          <w:spacing w:val="11"/>
          <w:sz w:val="30"/>
          <w:szCs w:val="30"/>
          <w:lang w:eastAsia="zh-CN"/>
        </w:rPr>
        <w:t>至今</w:t>
      </w:r>
      <w:r>
        <w:rPr>
          <w:b/>
          <w:color w:val="070101"/>
          <w:spacing w:val="11"/>
          <w:sz w:val="30"/>
          <w:szCs w:val="30"/>
          <w:lang w:eastAsia="zh-CN"/>
        </w:rPr>
        <w:tab/>
      </w:r>
      <w:r>
        <w:rPr>
          <w:rFonts w:hint="eastAsia"/>
          <w:b/>
          <w:color w:val="070101"/>
          <w:spacing w:val="12"/>
          <w:sz w:val="30"/>
          <w:szCs w:val="30"/>
          <w:lang w:val="en-US" w:eastAsia="zh-CN"/>
        </w:rPr>
        <w:t>广东兴奇集团</w:t>
      </w:r>
      <w:r>
        <w:rPr>
          <w:b/>
          <w:color w:val="070101"/>
          <w:spacing w:val="12"/>
          <w:sz w:val="30"/>
          <w:szCs w:val="30"/>
          <w:lang w:eastAsia="zh-CN"/>
        </w:rPr>
        <w:tab/>
      </w:r>
      <w:r>
        <w:rPr>
          <w:b/>
          <w:color w:val="070101"/>
          <w:spacing w:val="9"/>
          <w:sz w:val="30"/>
          <w:szCs w:val="30"/>
          <w:lang w:eastAsia="zh-CN"/>
        </w:rPr>
        <w:t>Java开发工程师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1.   </w:t>
      </w:r>
      <w:r>
        <w:rPr>
          <w:sz w:val="30"/>
          <w:szCs w:val="30"/>
          <w:lang w:eastAsia="zh-CN"/>
        </w:rPr>
        <w:t>负责公司</w:t>
      </w:r>
      <w:r>
        <w:rPr>
          <w:rFonts w:hint="eastAsia"/>
          <w:sz w:val="30"/>
          <w:szCs w:val="30"/>
          <w:lang w:val="en-US" w:eastAsia="zh-CN"/>
        </w:rPr>
        <w:t>项目</w:t>
      </w:r>
      <w:r>
        <w:rPr>
          <w:sz w:val="30"/>
          <w:szCs w:val="30"/>
          <w:lang w:eastAsia="zh-CN"/>
        </w:rPr>
        <w:t>产品的需求分析设计、技术实现和用户体验；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2.   </w:t>
      </w:r>
      <w:r>
        <w:rPr>
          <w:sz w:val="30"/>
          <w:szCs w:val="30"/>
          <w:lang w:eastAsia="zh-CN"/>
        </w:rPr>
        <w:t>负责所属</w:t>
      </w:r>
      <w:r>
        <w:rPr>
          <w:rFonts w:hint="eastAsia"/>
          <w:sz w:val="30"/>
          <w:szCs w:val="30"/>
          <w:lang w:val="en-US" w:eastAsia="zh-CN"/>
        </w:rPr>
        <w:t>功能</w:t>
      </w:r>
      <w:r>
        <w:rPr>
          <w:sz w:val="30"/>
          <w:szCs w:val="30"/>
          <w:lang w:eastAsia="zh-CN"/>
        </w:rPr>
        <w:t>模块的</w:t>
      </w:r>
      <w:r>
        <w:rPr>
          <w:rFonts w:hint="eastAsia"/>
          <w:sz w:val="30"/>
          <w:szCs w:val="30"/>
          <w:lang w:val="en-US" w:eastAsia="zh-CN"/>
        </w:rPr>
        <w:t>数据库设计与</w:t>
      </w:r>
      <w:r>
        <w:rPr>
          <w:sz w:val="30"/>
          <w:szCs w:val="30"/>
          <w:lang w:eastAsia="zh-CN"/>
        </w:rPr>
        <w:t>代码开发、调试与维护工作；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3.   负责跟进产品新功能或优化功能的上线进度，督促发版上线；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firstLine="600" w:firstLineChars="20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4.  </w:t>
      </w:r>
      <w:r>
        <w:rPr>
          <w:sz w:val="30"/>
          <w:szCs w:val="30"/>
          <w:lang w:eastAsia="zh-CN"/>
        </w:rPr>
        <w:t>响应客户需求并进行开发/定制开发和交付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5.  编写功能设计文档，后台接口文档生成，跟进与前端的联调工作，编写单元测试报告；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6.  使用代码检测工具检测并优化已完成的功能模块代码，使代码质量更高；</w:t>
      </w:r>
    </w:p>
    <w:p>
      <w:pPr>
        <w:tabs>
          <w:tab w:val="left" w:pos="5562"/>
          <w:tab w:val="left" w:pos="11630"/>
        </w:tabs>
        <w:spacing w:before="224"/>
        <w:ind w:left="550" w:leftChars="250"/>
        <w:rPr>
          <w:rFonts w:hint="eastAsia" w:ascii="微软雅黑" w:hAnsi="微软雅黑"/>
          <w:color w:val="333333"/>
          <w:sz w:val="30"/>
          <w:szCs w:val="30"/>
          <w:shd w:val="clear" w:color="auto" w:fill="FFFFFF"/>
          <w:lang w:eastAsia="zh-CN"/>
        </w:rPr>
      </w:pPr>
    </w:p>
    <w:p>
      <w:pPr>
        <w:tabs>
          <w:tab w:val="left" w:pos="5532"/>
          <w:tab w:val="left" w:pos="11613"/>
        </w:tabs>
        <w:spacing w:before="78"/>
        <w:ind w:left="550" w:leftChars="250"/>
        <w:rPr>
          <w:b/>
          <w:color w:val="070101"/>
          <w:spacing w:val="14"/>
          <w:sz w:val="30"/>
          <w:szCs w:val="30"/>
          <w:lang w:eastAsia="zh-CN"/>
        </w:rPr>
      </w:pPr>
      <w:r>
        <w:rPr>
          <w:rFonts w:hint="eastAsia"/>
          <w:b/>
          <w:color w:val="070101"/>
          <w:spacing w:val="13"/>
          <w:sz w:val="30"/>
          <w:szCs w:val="30"/>
          <w:lang w:val="en-US" w:eastAsia="zh-CN"/>
        </w:rPr>
        <w:t>2016</w:t>
      </w:r>
      <w:r>
        <w:rPr>
          <w:b/>
          <w:color w:val="070101"/>
          <w:spacing w:val="13"/>
          <w:sz w:val="30"/>
          <w:szCs w:val="30"/>
          <w:lang w:eastAsia="zh-CN"/>
        </w:rPr>
        <w:t>.</w:t>
      </w:r>
      <w:r>
        <w:rPr>
          <w:rFonts w:hint="eastAsia"/>
          <w:b/>
          <w:color w:val="070101"/>
          <w:spacing w:val="13"/>
          <w:sz w:val="30"/>
          <w:szCs w:val="30"/>
          <w:lang w:val="en-US" w:eastAsia="zh-CN"/>
        </w:rPr>
        <w:t>1</w:t>
      </w:r>
      <w:r>
        <w:rPr>
          <w:b/>
          <w:color w:val="070101"/>
          <w:spacing w:val="13"/>
          <w:sz w:val="30"/>
          <w:szCs w:val="30"/>
          <w:lang w:eastAsia="zh-CN"/>
        </w:rPr>
        <w:t>2-20</w:t>
      </w:r>
      <w:r>
        <w:rPr>
          <w:rFonts w:hint="eastAsia"/>
          <w:b/>
          <w:color w:val="070101"/>
          <w:spacing w:val="13"/>
          <w:sz w:val="30"/>
          <w:szCs w:val="30"/>
          <w:lang w:val="en-US" w:eastAsia="zh-CN"/>
        </w:rPr>
        <w:t>17</w:t>
      </w:r>
      <w:r>
        <w:rPr>
          <w:b/>
          <w:color w:val="070101"/>
          <w:spacing w:val="13"/>
          <w:sz w:val="30"/>
          <w:szCs w:val="30"/>
          <w:lang w:eastAsia="zh-CN"/>
        </w:rPr>
        <w:t>.0</w:t>
      </w:r>
      <w:r>
        <w:rPr>
          <w:rFonts w:hint="eastAsia"/>
          <w:b/>
          <w:color w:val="070101"/>
          <w:spacing w:val="13"/>
          <w:sz w:val="30"/>
          <w:szCs w:val="30"/>
          <w:lang w:val="en-US" w:eastAsia="zh-CN"/>
        </w:rPr>
        <w:t>8</w:t>
      </w:r>
      <w:r>
        <w:rPr>
          <w:b/>
          <w:color w:val="070101"/>
          <w:spacing w:val="13"/>
          <w:sz w:val="30"/>
          <w:szCs w:val="30"/>
          <w:lang w:eastAsia="zh-CN"/>
        </w:rPr>
        <w:tab/>
      </w:r>
      <w:r>
        <w:rPr>
          <w:rFonts w:hint="eastAsia"/>
          <w:b/>
          <w:color w:val="070101"/>
          <w:spacing w:val="13"/>
          <w:sz w:val="30"/>
          <w:szCs w:val="30"/>
          <w:lang w:eastAsia="zh-CN"/>
        </w:rPr>
        <w:t>创智和宇信息技术股份有限公司</w:t>
      </w:r>
      <w:r>
        <w:rPr>
          <w:b/>
          <w:color w:val="070101"/>
          <w:spacing w:val="13"/>
          <w:sz w:val="30"/>
          <w:szCs w:val="30"/>
          <w:lang w:eastAsia="zh-CN"/>
        </w:rPr>
        <w:tab/>
      </w:r>
      <w:r>
        <w:rPr>
          <w:rFonts w:hint="eastAsia"/>
          <w:b/>
          <w:color w:val="070101"/>
          <w:spacing w:val="14"/>
          <w:sz w:val="30"/>
          <w:szCs w:val="30"/>
          <w:lang w:val="en-US" w:eastAsia="zh-CN"/>
        </w:rPr>
        <w:t>Java</w:t>
      </w:r>
      <w:r>
        <w:rPr>
          <w:rFonts w:hint="eastAsia"/>
          <w:b/>
          <w:color w:val="070101"/>
          <w:spacing w:val="14"/>
          <w:sz w:val="30"/>
          <w:szCs w:val="30"/>
          <w:lang w:eastAsia="zh-CN"/>
        </w:rPr>
        <w:t>开发工程师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sz w:val="30"/>
          <w:szCs w:val="30"/>
          <w:lang w:eastAsia="zh-CN"/>
        </w:rPr>
      </w:pPr>
      <w:r>
        <w:rPr>
          <w:rFonts w:hint="eastAsia"/>
          <w:sz w:val="30"/>
          <w:szCs w:val="30"/>
          <w:lang w:val="en-US" w:eastAsia="zh-CN"/>
        </w:rPr>
        <w:t>1.  根据需求说明书，进行功能模块的设计与开发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2.  根据业务需求，编写数据库视图与存储过程，生成报表数据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3.  </w:t>
      </w:r>
      <w:r>
        <w:rPr>
          <w:sz w:val="30"/>
          <w:szCs w:val="30"/>
          <w:lang w:eastAsia="zh-CN"/>
        </w:rPr>
        <w:t>协助并完成其他各类技术开发任务。</w:t>
      </w:r>
    </w:p>
    <w:p>
      <w:pPr>
        <w:pStyle w:val="9"/>
        <w:tabs>
          <w:tab w:val="left" w:pos="5532"/>
          <w:tab w:val="left" w:pos="11613"/>
        </w:tabs>
        <w:spacing w:before="78"/>
        <w:ind w:left="550" w:leftChars="250"/>
        <w:rPr>
          <w:rFonts w:hint="eastAsia"/>
          <w:sz w:val="30"/>
          <w:szCs w:val="30"/>
          <w:lang w:eastAsia="zh-CN"/>
        </w:rPr>
      </w:pPr>
    </w:p>
    <w:p>
      <w:pPr>
        <w:pStyle w:val="2"/>
        <w:spacing w:line="276" w:lineRule="auto"/>
        <w:ind w:left="550" w:leftChars="250"/>
        <w:rPr>
          <w:rFonts w:hint="eastAsia"/>
          <w:color w:val="050100"/>
          <w:sz w:val="44"/>
          <w:szCs w:val="44"/>
          <w:lang w:eastAsia="zh-CN"/>
        </w:rPr>
      </w:pPr>
      <w:r>
        <w:rPr>
          <w:color w:val="050100"/>
          <w:sz w:val="44"/>
          <w:szCs w:val="44"/>
          <w:lang w:eastAsia="zh-CN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457835</wp:posOffset>
            </wp:positionV>
            <wp:extent cx="12082780" cy="106045"/>
            <wp:effectExtent l="0" t="0" r="0" b="8255"/>
            <wp:wrapNone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278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项目经验</w:t>
      </w:r>
    </w:p>
    <w:p>
      <w:pPr>
        <w:pStyle w:val="3"/>
        <w:spacing w:before="205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r>
        <w:rPr>
          <w:rFonts w:hint="eastAsia"/>
          <w:b/>
          <w:color w:val="070101"/>
          <w:spacing w:val="24"/>
          <w:sz w:val="30"/>
          <w:szCs w:val="30"/>
          <w:lang w:val="en-US" w:eastAsia="zh-CN"/>
        </w:rPr>
        <w:t>天奇物流系统</w:t>
      </w:r>
      <w:r>
        <w:rPr>
          <w:b/>
          <w:color w:val="070101"/>
          <w:spacing w:val="8"/>
          <w:sz w:val="30"/>
          <w:szCs w:val="30"/>
          <w:lang w:eastAsia="zh-CN"/>
        </w:rPr>
        <w:tab/>
      </w:r>
      <w:r>
        <w:rPr>
          <w:b/>
          <w:color w:val="070101"/>
          <w:spacing w:val="8"/>
          <w:sz w:val="30"/>
          <w:szCs w:val="30"/>
          <w:lang w:eastAsia="zh-CN"/>
        </w:rPr>
        <w:t xml:space="preserve">                                                                 </w:t>
      </w:r>
      <w:r>
        <w:rPr>
          <w:b/>
          <w:color w:val="070101"/>
          <w:spacing w:val="13"/>
          <w:sz w:val="30"/>
          <w:szCs w:val="30"/>
          <w:lang w:eastAsia="zh-CN"/>
        </w:rPr>
        <w:t>服务端开发</w:t>
      </w:r>
    </w:p>
    <w:p>
      <w:pPr>
        <w:pStyle w:val="3"/>
        <w:spacing w:before="95" w:line="278" w:lineRule="auto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color w:val="070101"/>
          <w:spacing w:val="13"/>
          <w:w w:val="99"/>
          <w:sz w:val="30"/>
          <w:szCs w:val="30"/>
          <w:lang w:val="en-US" w:eastAsia="zh-CN"/>
        </w:rPr>
        <w:t xml:space="preserve">该系统是为集团的一家金属子公司开发的，目的是为了能够实现公司送货自动化，实现对车辆与货物的GPS监控，对货物从出仓到货整个过程的监督，为公司业务发展提供更有力的保障。 </w:t>
      </w:r>
    </w:p>
    <w:p>
      <w:pPr>
        <w:pStyle w:val="3"/>
        <w:spacing w:before="21" w:line="278" w:lineRule="auto"/>
        <w:ind w:left="550" w:leftChars="250"/>
        <w:rPr>
          <w:b/>
          <w:color w:val="070101"/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val="en-US"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</w:p>
    <w:p>
      <w:pPr>
        <w:pStyle w:val="3"/>
        <w:spacing w:before="21" w:line="278" w:lineRule="auto"/>
        <w:ind w:left="550" w:leftChars="250"/>
        <w:rPr>
          <w:b/>
          <w:color w:val="070101"/>
          <w:sz w:val="30"/>
          <w:szCs w:val="30"/>
          <w:lang w:val="en-US" w:eastAsia="zh-CN"/>
        </w:rPr>
      </w:pPr>
      <w:r>
        <w:rPr>
          <w:rFonts w:hint="eastAsia"/>
          <w:b/>
          <w:color w:val="070101"/>
          <w:sz w:val="30"/>
          <w:szCs w:val="30"/>
          <w:lang w:val="en-US" w:eastAsia="zh-CN"/>
        </w:rPr>
        <w:t>PC：</w:t>
      </w:r>
    </w:p>
    <w:p>
      <w:pPr>
        <w:pStyle w:val="3"/>
        <w:numPr>
          <w:ilvl w:val="0"/>
          <w:numId w:val="1"/>
        </w:numPr>
        <w:spacing w:before="21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派车员排车管理模块（排车计划管理：派车员可以安排司机与货车在哪天为哪些客户送货。U8数据提取：通过定时器定时提取U8指令单与发货单数据）；</w:t>
      </w:r>
    </w:p>
    <w:p>
      <w:pPr>
        <w:pStyle w:val="3"/>
        <w:numPr>
          <w:ilvl w:val="0"/>
          <w:numId w:val="1"/>
        </w:numPr>
        <w:spacing w:before="21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仓库派货管理模块（仓库接收到派车员的排车计划之后，按照计划，为相应的排车流水单号分配具体的货物，而且能够查看并打印每天的出货日报表和排车执行情况）；</w:t>
      </w:r>
    </w:p>
    <w:p>
      <w:pPr>
        <w:pStyle w:val="3"/>
        <w:numPr>
          <w:ilvl w:val="0"/>
          <w:numId w:val="1"/>
        </w:numPr>
        <w:spacing w:before="21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司机端送货管理APP（司机能够对货物进行排序，设置预计到达时间，对送货单进行核对拍照。有开始派送，到达目的地，卸货，确认收货等过程）；</w:t>
      </w:r>
    </w:p>
    <w:p>
      <w:pPr>
        <w:pStyle w:val="3"/>
        <w:numPr>
          <w:ilvl w:val="0"/>
          <w:numId w:val="1"/>
        </w:numPr>
        <w:spacing w:before="21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商务员排车计划管理模块（商务员能够随时跟踪已到达或未到达的物流单，及时录入延时原因，能够接收并回复客户的意见反馈信息）；</w:t>
      </w:r>
    </w:p>
    <w:p>
      <w:pPr>
        <w:pStyle w:val="3"/>
        <w:numPr>
          <w:ilvl w:val="0"/>
          <w:numId w:val="1"/>
        </w:numPr>
        <w:spacing w:before="21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客户订APP（客户可实时查询货物状态与位置，当司机发车能够及时接收到发车消息，查看GPS定位。可以查看自己所有的库存信息，随时反馈自己的建议与意见）；</w:t>
      </w:r>
    </w:p>
    <w:p>
      <w:pPr>
        <w:pStyle w:val="3"/>
        <w:numPr>
          <w:ilvl w:val="0"/>
          <w:numId w:val="1"/>
        </w:numPr>
        <w:spacing w:before="21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管理员基础数据管理模块（管理员拥有基础信息的管理，例如司机档案，货车档案，部门信息与人员信息）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21"/>
        <w:rPr>
          <w:color w:val="070101"/>
          <w:sz w:val="30"/>
          <w:szCs w:val="30"/>
          <w:lang w:eastAsia="zh-CN"/>
        </w:rPr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21"/>
        <w:rPr>
          <w:color w:val="070101"/>
          <w:sz w:val="30"/>
          <w:szCs w:val="30"/>
          <w:lang w:eastAsia="zh-CN"/>
        </w:rPr>
      </w:pPr>
    </w:p>
    <w:p>
      <w:pPr>
        <w:pStyle w:val="3"/>
        <w:spacing w:before="205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r>
        <w:rPr>
          <w:rFonts w:hint="eastAsia"/>
          <w:b/>
          <w:color w:val="070101"/>
          <w:spacing w:val="24"/>
          <w:sz w:val="30"/>
          <w:szCs w:val="30"/>
          <w:lang w:val="en-US" w:eastAsia="zh-CN"/>
        </w:rPr>
        <w:t>集团订餐系统</w:t>
      </w:r>
      <w:r>
        <w:rPr>
          <w:b/>
          <w:color w:val="070101"/>
          <w:spacing w:val="8"/>
          <w:sz w:val="30"/>
          <w:szCs w:val="30"/>
          <w:lang w:eastAsia="zh-CN"/>
        </w:rPr>
        <w:tab/>
      </w:r>
      <w:r>
        <w:rPr>
          <w:b/>
          <w:color w:val="070101"/>
          <w:spacing w:val="8"/>
          <w:sz w:val="30"/>
          <w:szCs w:val="30"/>
          <w:lang w:eastAsia="zh-CN"/>
        </w:rPr>
        <w:t xml:space="preserve">                                                                </w:t>
      </w:r>
      <w:r>
        <w:rPr>
          <w:rFonts w:hint="eastAsia"/>
          <w:b/>
          <w:color w:val="070101"/>
          <w:spacing w:val="8"/>
          <w:sz w:val="30"/>
          <w:szCs w:val="30"/>
          <w:lang w:val="en-US" w:eastAsia="zh-CN"/>
        </w:rPr>
        <w:t xml:space="preserve"> </w:t>
      </w:r>
      <w:r>
        <w:rPr>
          <w:b/>
          <w:color w:val="070101"/>
          <w:spacing w:val="13"/>
          <w:sz w:val="30"/>
          <w:szCs w:val="30"/>
          <w:lang w:eastAsia="zh-CN"/>
        </w:rPr>
        <w:t>服务端开发</w:t>
      </w:r>
    </w:p>
    <w:p>
      <w:pPr>
        <w:pStyle w:val="3"/>
        <w:spacing w:before="95" w:line="278" w:lineRule="auto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color w:val="070101"/>
          <w:spacing w:val="13"/>
          <w:w w:val="99"/>
          <w:sz w:val="30"/>
          <w:szCs w:val="30"/>
          <w:lang w:val="en-US" w:eastAsia="zh-CN"/>
        </w:rPr>
        <w:t>该系统是为集团餐厅定制开发的，目的是为了解决餐厅食材准备的问题，节省餐厅的不必要的开支。用户可以提前预订三餐，餐厅可以得到统计数据之后，可以提前准备所需的人力与食材。</w:t>
      </w:r>
    </w:p>
    <w:p>
      <w:pPr>
        <w:pStyle w:val="3"/>
        <w:spacing w:before="21" w:line="278" w:lineRule="auto"/>
        <w:ind w:left="550" w:leftChars="250"/>
        <w:rPr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val="en-US"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</w:p>
    <w:p>
      <w:pPr>
        <w:pStyle w:val="3"/>
        <w:numPr>
          <w:ilvl w:val="0"/>
          <w:numId w:val="2"/>
        </w:numPr>
        <w:spacing w:before="21"/>
        <w:ind w:left="550" w:leftChars="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 xml:space="preserve"> 订餐管理模块（员工可以按单日周餐选择订餐，协助总监级以上领导订餐，协助公司外部人员订餐等功能）；</w:t>
      </w:r>
    </w:p>
    <w:p>
      <w:pPr>
        <w:pStyle w:val="3"/>
        <w:numPr>
          <w:ilvl w:val="0"/>
          <w:numId w:val="2"/>
        </w:numPr>
        <w:spacing w:before="21"/>
        <w:ind w:left="550" w:leftChars="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 xml:space="preserve"> 订餐认证管理（员工二维码生成与认证，对用户二维码进行扫码校验认证，扫码成功即可用餐）；</w:t>
      </w:r>
    </w:p>
    <w:p>
      <w:pPr>
        <w:pStyle w:val="3"/>
        <w:numPr>
          <w:ilvl w:val="0"/>
          <w:numId w:val="2"/>
        </w:numPr>
        <w:spacing w:before="21"/>
        <w:ind w:left="550" w:leftChars="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 xml:space="preserve"> 个人订餐管理（员工可以查询自己的订餐数据，可以实现对自己的订餐数据进行管理，有时间点控制）；</w:t>
      </w:r>
    </w:p>
    <w:p>
      <w:pPr>
        <w:pStyle w:val="3"/>
        <w:numPr>
          <w:ilvl w:val="0"/>
          <w:numId w:val="2"/>
        </w:numPr>
        <w:spacing w:before="21"/>
        <w:ind w:left="550" w:leftChars="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系统配置模块（订餐区间维护，每日订餐截止时间维护，人员订餐权限设置）；</w:t>
      </w:r>
    </w:p>
    <w:p>
      <w:pPr>
        <w:pStyle w:val="3"/>
        <w:numPr>
          <w:ilvl w:val="0"/>
          <w:numId w:val="2"/>
        </w:numPr>
        <w:spacing w:before="21"/>
        <w:ind w:left="550" w:leftChars="0"/>
        <w:rPr>
          <w:rFonts w:hint="eastAsia"/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报表统计管理（订餐明细表、未订餐明细表、用餐日报表、用餐月报表、客人订餐明细表）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95"/>
        <w:rPr>
          <w:rFonts w:hint="eastAsia"/>
          <w:color w:val="070101"/>
          <w:sz w:val="30"/>
          <w:szCs w:val="30"/>
          <w:lang w:eastAsia="zh-CN"/>
        </w:rPr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95"/>
        <w:rPr>
          <w:rFonts w:hint="eastAsia"/>
          <w:color w:val="070101"/>
          <w:sz w:val="30"/>
          <w:szCs w:val="30"/>
          <w:lang w:eastAsia="zh-CN"/>
        </w:rPr>
      </w:pPr>
    </w:p>
    <w:p>
      <w:pPr>
        <w:pStyle w:val="3"/>
        <w:spacing w:before="205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r>
        <w:rPr>
          <w:rFonts w:hint="eastAsia"/>
          <w:b/>
          <w:color w:val="070101"/>
          <w:spacing w:val="24"/>
          <w:sz w:val="30"/>
          <w:szCs w:val="30"/>
          <w:lang w:val="en-US" w:eastAsia="zh-CN"/>
        </w:rPr>
        <w:t>集团OA系统</w:t>
      </w:r>
      <w:r>
        <w:rPr>
          <w:b/>
          <w:color w:val="070101"/>
          <w:spacing w:val="8"/>
          <w:sz w:val="30"/>
          <w:szCs w:val="30"/>
          <w:lang w:eastAsia="zh-CN"/>
        </w:rPr>
        <w:tab/>
      </w:r>
      <w:r>
        <w:rPr>
          <w:b/>
          <w:color w:val="070101"/>
          <w:spacing w:val="8"/>
          <w:sz w:val="30"/>
          <w:szCs w:val="30"/>
          <w:lang w:eastAsia="zh-CN"/>
        </w:rPr>
        <w:t xml:space="preserve">                                                                 </w:t>
      </w:r>
      <w:r>
        <w:rPr>
          <w:b/>
          <w:color w:val="070101"/>
          <w:spacing w:val="13"/>
          <w:sz w:val="30"/>
          <w:szCs w:val="30"/>
          <w:lang w:eastAsia="zh-CN"/>
        </w:rPr>
        <w:t>服务端开发</w:t>
      </w:r>
    </w:p>
    <w:p>
      <w:pPr>
        <w:pStyle w:val="3"/>
        <w:spacing w:before="95" w:line="278" w:lineRule="auto"/>
        <w:ind w:left="550" w:leftChars="250"/>
        <w:rPr>
          <w:sz w:val="30"/>
          <w:szCs w:val="30"/>
          <w:lang w:val="en-US"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b/>
          <w:color w:val="070101"/>
          <w:spacing w:val="13"/>
          <w:w w:val="99"/>
          <w:sz w:val="30"/>
          <w:szCs w:val="30"/>
          <w:lang w:val="en-US" w:eastAsia="zh-CN"/>
        </w:rPr>
        <w:t>该系统为集团的办公自动化系统，提高集团整体工作效率，实现协同办公。</w:t>
      </w:r>
    </w:p>
    <w:p>
      <w:pPr>
        <w:pStyle w:val="3"/>
        <w:spacing w:before="21" w:line="278" w:lineRule="auto"/>
        <w:ind w:left="550" w:leftChars="250"/>
        <w:rPr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val="en-US"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  <w:r>
        <w:rPr>
          <w:color w:val="070101"/>
          <w:sz w:val="30"/>
          <w:szCs w:val="30"/>
          <w:lang w:eastAsia="zh-CN"/>
        </w:rPr>
        <w:t xml:space="preserve"> </w:t>
      </w:r>
    </w:p>
    <w:p>
      <w:pPr>
        <w:pStyle w:val="3"/>
        <w:numPr>
          <w:ilvl w:val="0"/>
          <w:numId w:val="3"/>
        </w:numPr>
        <w:spacing w:before="21"/>
        <w:ind w:left="550" w:leftChars="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 xml:space="preserve"> OA系统的新闻公告模块开发；</w:t>
      </w:r>
    </w:p>
    <w:p>
      <w:pPr>
        <w:pStyle w:val="3"/>
        <w:numPr>
          <w:ilvl w:val="0"/>
          <w:numId w:val="3"/>
        </w:numPr>
        <w:spacing w:before="21"/>
        <w:ind w:left="550" w:leftChars="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 xml:space="preserve"> OA新增的功能开发（各状态流程数据的查找，APP接口开发，常用流程与常用联系人，新闻收藏，流程已读未读等功能开发）；</w:t>
      </w:r>
    </w:p>
    <w:p>
      <w:pPr>
        <w:pStyle w:val="3"/>
        <w:numPr>
          <w:ilvl w:val="0"/>
          <w:numId w:val="3"/>
        </w:numPr>
        <w:spacing w:before="21"/>
        <w:ind w:left="550" w:leftChars="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OA对接业务系统，用户组织岗位基础数据的同步</w:t>
      </w:r>
    </w:p>
    <w:p>
      <w:pPr>
        <w:pStyle w:val="3"/>
        <w:numPr>
          <w:ilvl w:val="0"/>
          <w:numId w:val="3"/>
        </w:numPr>
        <w:spacing w:before="21"/>
        <w:ind w:left="550" w:leftChars="0"/>
        <w:rPr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人事系统集成开发（出差申请、加班申请、离职申请、录用审批、请假等流程与台账接口的开发）</w:t>
      </w: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95"/>
        <w:rPr>
          <w:rFonts w:hint="eastAsia"/>
          <w:color w:val="070101"/>
          <w:sz w:val="30"/>
          <w:szCs w:val="30"/>
          <w:lang w:eastAsia="zh-CN"/>
        </w:rPr>
      </w:pPr>
    </w:p>
    <w:p>
      <w:pPr>
        <w:pStyle w:val="3"/>
        <w:widowControl w:val="0"/>
        <w:numPr>
          <w:ilvl w:val="0"/>
          <w:numId w:val="0"/>
        </w:numPr>
        <w:autoSpaceDE w:val="0"/>
        <w:autoSpaceDN w:val="0"/>
        <w:spacing w:before="95"/>
        <w:rPr>
          <w:rFonts w:hint="eastAsia"/>
          <w:color w:val="070101"/>
          <w:sz w:val="30"/>
          <w:szCs w:val="30"/>
          <w:lang w:eastAsia="zh-CN"/>
        </w:rPr>
      </w:pPr>
    </w:p>
    <w:p>
      <w:pPr>
        <w:pStyle w:val="3"/>
        <w:spacing w:before="205"/>
        <w:ind w:left="550" w:leftChars="250"/>
        <w:rPr>
          <w:sz w:val="30"/>
          <w:szCs w:val="30"/>
          <w:lang w:eastAsia="zh-CN"/>
        </w:rPr>
      </w:pPr>
      <w:r>
        <w:rPr>
          <w:b/>
          <w:color w:val="070101"/>
          <w:spacing w:val="10"/>
          <w:sz w:val="30"/>
          <w:szCs w:val="30"/>
          <w:lang w:eastAsia="zh-CN"/>
        </w:rPr>
        <w:t>项目名称：</w:t>
      </w:r>
      <w:r>
        <w:rPr>
          <w:color w:val="070101"/>
          <w:spacing w:val="24"/>
          <w:sz w:val="30"/>
          <w:szCs w:val="30"/>
          <w:lang w:eastAsia="zh-CN"/>
        </w:rPr>
        <w:t xml:space="preserve">             </w:t>
      </w:r>
      <w:r>
        <w:rPr>
          <w:b/>
          <w:color w:val="070101"/>
          <w:spacing w:val="24"/>
          <w:sz w:val="30"/>
          <w:szCs w:val="30"/>
          <w:lang w:eastAsia="zh-CN"/>
        </w:rPr>
        <w:t xml:space="preserve">            </w:t>
      </w:r>
      <w:r>
        <w:rPr>
          <w:rFonts w:hint="eastAsia"/>
          <w:b/>
          <w:color w:val="070101"/>
          <w:spacing w:val="24"/>
          <w:sz w:val="30"/>
          <w:szCs w:val="30"/>
          <w:lang w:val="en-US" w:eastAsia="zh-CN"/>
        </w:rPr>
        <w:t>广东省集中医保工伤项目</w:t>
      </w:r>
      <w:r>
        <w:rPr>
          <w:b/>
          <w:color w:val="070101"/>
          <w:spacing w:val="8"/>
          <w:sz w:val="30"/>
          <w:szCs w:val="30"/>
          <w:lang w:eastAsia="zh-CN"/>
        </w:rPr>
        <w:t xml:space="preserve">                                                   </w:t>
      </w:r>
      <w:r>
        <w:rPr>
          <w:rFonts w:hint="eastAsia"/>
          <w:b/>
          <w:color w:val="070101"/>
          <w:spacing w:val="8"/>
          <w:sz w:val="30"/>
          <w:szCs w:val="30"/>
          <w:lang w:val="en-US" w:eastAsia="zh-CN"/>
        </w:rPr>
        <w:t>客户端与</w:t>
      </w:r>
      <w:r>
        <w:rPr>
          <w:b/>
          <w:color w:val="070101"/>
          <w:spacing w:val="13"/>
          <w:sz w:val="30"/>
          <w:szCs w:val="30"/>
          <w:lang w:eastAsia="zh-CN"/>
        </w:rPr>
        <w:t>服务端开发</w:t>
      </w:r>
    </w:p>
    <w:p>
      <w:pPr>
        <w:pStyle w:val="3"/>
        <w:spacing w:before="95" w:line="278" w:lineRule="auto"/>
        <w:ind w:left="550" w:leftChars="250"/>
        <w:rPr>
          <w:sz w:val="30"/>
          <w:szCs w:val="30"/>
          <w:lang w:val="en-US" w:eastAsia="zh-CN"/>
        </w:rPr>
      </w:pPr>
      <w:r>
        <w:rPr>
          <w:b/>
          <w:color w:val="070101"/>
          <w:spacing w:val="13"/>
          <w:w w:val="99"/>
          <w:sz w:val="30"/>
          <w:szCs w:val="30"/>
          <w:lang w:eastAsia="zh-CN"/>
        </w:rPr>
        <w:t>项目描述：</w:t>
      </w:r>
      <w:r>
        <w:rPr>
          <w:rFonts w:hint="eastAsia"/>
          <w:color w:val="070101"/>
          <w:spacing w:val="13"/>
          <w:w w:val="99"/>
          <w:sz w:val="30"/>
          <w:szCs w:val="30"/>
          <w:lang w:val="en-US" w:eastAsia="zh-CN"/>
        </w:rPr>
        <w:t>该项目是一个五险一金管理系统，主要业务是医疗保险业务。</w:t>
      </w:r>
    </w:p>
    <w:p>
      <w:pPr>
        <w:pStyle w:val="3"/>
        <w:spacing w:before="21" w:line="278" w:lineRule="auto"/>
        <w:ind w:left="550" w:leftChars="250"/>
        <w:rPr>
          <w:sz w:val="30"/>
          <w:szCs w:val="30"/>
          <w:lang w:eastAsia="zh-CN"/>
        </w:rPr>
      </w:pPr>
      <w:r>
        <w:rPr>
          <w:rFonts w:hint="eastAsia"/>
          <w:b/>
          <w:color w:val="070101"/>
          <w:sz w:val="30"/>
          <w:szCs w:val="30"/>
          <w:lang w:val="en-US" w:eastAsia="zh-CN"/>
        </w:rPr>
        <w:t>负责的</w:t>
      </w:r>
      <w:r>
        <w:rPr>
          <w:b/>
          <w:color w:val="070101"/>
          <w:sz w:val="30"/>
          <w:szCs w:val="30"/>
          <w:lang w:eastAsia="zh-CN"/>
        </w:rPr>
        <w:t>项目功能：</w:t>
      </w:r>
      <w:r>
        <w:rPr>
          <w:color w:val="070101"/>
          <w:sz w:val="30"/>
          <w:szCs w:val="30"/>
          <w:lang w:eastAsia="zh-CN"/>
        </w:rPr>
        <w:t xml:space="preserve"> </w:t>
      </w:r>
    </w:p>
    <w:p>
      <w:pPr>
        <w:pStyle w:val="3"/>
        <w:numPr>
          <w:ilvl w:val="0"/>
          <w:numId w:val="4"/>
        </w:numPr>
        <w:spacing w:before="21"/>
        <w:ind w:left="550" w:leftChars="0"/>
        <w:rPr>
          <w:rFonts w:hint="eastAsia"/>
          <w:color w:val="070101"/>
          <w:sz w:val="30"/>
          <w:szCs w:val="30"/>
          <w:lang w:val="en-US"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 xml:space="preserve"> 医疗业务功能模块开发，根据需求文档进行业务功能开发；</w:t>
      </w:r>
    </w:p>
    <w:p>
      <w:pPr>
        <w:pStyle w:val="3"/>
        <w:numPr>
          <w:ilvl w:val="0"/>
          <w:numId w:val="4"/>
        </w:numPr>
        <w:spacing w:before="21"/>
        <w:ind w:left="550" w:leftChars="0"/>
        <w:rPr>
          <w:rFonts w:hint="eastAsia"/>
          <w:color w:val="070101"/>
          <w:sz w:val="30"/>
          <w:szCs w:val="30"/>
          <w:lang w:val="en-US"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对接省平台接口数据</w:t>
      </w:r>
    </w:p>
    <w:p>
      <w:pPr>
        <w:pStyle w:val="3"/>
        <w:numPr>
          <w:ilvl w:val="0"/>
          <w:numId w:val="4"/>
        </w:numPr>
        <w:spacing w:before="21"/>
        <w:ind w:left="550" w:leftChars="0"/>
        <w:rPr>
          <w:rFonts w:hint="eastAsia"/>
          <w:color w:val="070101"/>
          <w:sz w:val="30"/>
          <w:szCs w:val="30"/>
          <w:lang w:eastAsia="zh-CN"/>
        </w:rPr>
      </w:pPr>
      <w:r>
        <w:rPr>
          <w:rFonts w:hint="eastAsia"/>
          <w:color w:val="070101"/>
          <w:sz w:val="30"/>
          <w:szCs w:val="30"/>
          <w:lang w:val="en-US" w:eastAsia="zh-CN"/>
        </w:rPr>
        <w:t>对业务数据的梳理，编写存储过程与视图生成报表数据</w:t>
      </w:r>
    </w:p>
    <w:p>
      <w:pPr>
        <w:spacing w:before="4"/>
        <w:ind w:left="550" w:leftChars="250"/>
        <w:rPr>
          <w:sz w:val="30"/>
          <w:szCs w:val="30"/>
          <w:lang w:eastAsia="zh-CN"/>
        </w:rPr>
      </w:pPr>
    </w:p>
    <w:p>
      <w:pPr>
        <w:pStyle w:val="2"/>
        <w:spacing w:line="276" w:lineRule="auto"/>
        <w:ind w:left="550" w:leftChars="250"/>
        <w:rPr>
          <w:color w:val="050100"/>
          <w:sz w:val="44"/>
          <w:szCs w:val="44"/>
          <w:lang w:eastAsia="zh-CN"/>
        </w:rPr>
      </w:pPr>
      <w:r>
        <w:rPr>
          <w:color w:val="050100"/>
          <w:sz w:val="44"/>
          <w:szCs w:val="44"/>
          <w:lang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314960</wp:posOffset>
            </wp:positionH>
            <wp:positionV relativeFrom="paragraph">
              <wp:posOffset>447040</wp:posOffset>
            </wp:positionV>
            <wp:extent cx="12082780" cy="106045"/>
            <wp:effectExtent l="0" t="0" r="0" b="8255"/>
            <wp:wrapNone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12082780" cy="106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50100"/>
          <w:sz w:val="44"/>
          <w:szCs w:val="44"/>
          <w:lang w:eastAsia="zh-CN"/>
        </w:rPr>
        <w:t>自我评价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掌握JavaScript、jQuery、Json等前端常用技术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了解网络相关知识HTTP协议原理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掌握Java基础知识，了解Jvm垃圾回收机制、Jvm参数配置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掌握Spring、Mybatis、SpringMvc等常用开源框架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掌握webService、dubbo等跨系统接口开发技术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了解SpirngBoot开源框架、微服务架构、消息队列ActiveMq等技术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掌握Oracle，Mysql等关系形数据库，掌握序列、索引、视力、存储过程等数据库对象的开发与应用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了解Redis缓存数据库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掌握Svn、Git版本控制管理工具的使用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熟练Maven、GitLab、SourceTree、RAP、Jenkins、禅道等项目管理协助工具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熟练IDEA、Eclipse、SublimeText、Navicat、Xshell、PostMan等开发协助工具</w:t>
      </w:r>
    </w:p>
    <w:p>
      <w:pPr>
        <w:pStyle w:val="9"/>
        <w:numPr>
          <w:ilvl w:val="0"/>
          <w:numId w:val="0"/>
        </w:numPr>
        <w:tabs>
          <w:tab w:val="left" w:pos="5532"/>
          <w:tab w:val="left" w:pos="11613"/>
        </w:tabs>
        <w:spacing w:before="78"/>
        <w:ind w:left="550" w:left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掌握Linux的基本操作命令</w:t>
      </w:r>
    </w:p>
    <w:p>
      <w:pPr>
        <w:pStyle w:val="3"/>
        <w:spacing w:before="4"/>
        <w:ind w:left="600" w:hanging="600" w:hangingChars="200"/>
        <w:rPr>
          <w:rFonts w:hint="eastAsia"/>
          <w:sz w:val="30"/>
          <w:szCs w:val="30"/>
          <w:lang w:eastAsia="zh-CN"/>
        </w:rPr>
      </w:pPr>
      <w:r>
        <w:rPr>
          <w:sz w:val="30"/>
          <w:szCs w:val="30"/>
          <w:lang w:eastAsia="zh-CN"/>
        </w:rPr>
        <mc:AlternateContent>
          <mc:Choice Requires="wps">
            <w:drawing>
              <wp:anchor distT="0" distB="0" distL="114300" distR="114300" simplePos="0" relativeHeight="251653120" behindDoc="1" locked="0" layoutInCell="1" allowOverlap="1">
                <wp:simplePos x="0" y="0"/>
                <wp:positionH relativeFrom="page">
                  <wp:posOffset>-50800</wp:posOffset>
                </wp:positionH>
                <wp:positionV relativeFrom="page">
                  <wp:posOffset>19755485</wp:posOffset>
                </wp:positionV>
                <wp:extent cx="14135100" cy="543560"/>
                <wp:effectExtent l="0" t="0" r="0" b="8890"/>
                <wp:wrapNone/>
                <wp:docPr id="4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135100" cy="543560"/>
                        </a:xfrm>
                        <a:prstGeom prst="rect">
                          <a:avLst/>
                        </a:prstGeom>
                        <a:solidFill>
                          <a:srgbClr val="4694A9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" o:spid="_x0000_s1026" o:spt="1" style="position:absolute;left:0pt;margin-left:-4pt;margin-top:1555.55pt;height:42.8pt;width:1113pt;mso-position-horizontal-relative:page;mso-position-vertical-relative:page;z-index:-251663360;mso-width-relative:page;mso-height-relative:page;" fillcolor="#4694A9" filled="t" stroked="f" coordsize="21600,21600" o:gfxdata="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2fOdZtkAAAANAQAADwAAAAAAAAABACAAAAAiAAAAZHJzL2Rvd25yZXYu&#10;eG1sUEsBAhQAFAAAAAgAh07iQFe9R9/6AQAA3AMAAA4AAAAAAAAAAQAgAAAAKAEAAGRycy9lMm9E&#10;b2MueG1sUEsFBgAAAAAGAAYAWQEAAJQFAAAAAA==&#10;">
                <v:fill on="t" focussize="0,0"/>
                <v:stroke on="f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sz w:val="30"/>
          <w:szCs w:val="30"/>
          <w:lang w:val="en-US" w:eastAsia="zh-CN"/>
        </w:rPr>
        <w:t xml:space="preserve">      能够进行独立的功能模块设计与开发，对自己所开发的代码进行代码工具检测保证代码质量，有对功能代码进行功能设计文档编写与单元测试文档编写的习惯，能够保证模块功能的整体实现。有较强责任心、自学能力与学习热情。</w:t>
      </w:r>
      <w:bookmarkStart w:id="0" w:name="_GoBack"/>
      <w:bookmarkEnd w:id="0"/>
    </w:p>
    <w:sectPr>
      <w:type w:val="continuous"/>
      <w:pgSz w:w="22260" w:h="31480"/>
      <w:pgMar w:top="720" w:right="720" w:bottom="720" w:left="720" w:header="720" w:footer="720" w:gutter="0"/>
      <w:cols w:space="720" w:num="1"/>
      <w:docGrid w:linePitch="29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E4319B"/>
    <w:multiLevelType w:val="multilevel"/>
    <w:tmpl w:val="3CE4319B"/>
    <w:lvl w:ilvl="0" w:tentative="0">
      <w:start w:val="1"/>
      <w:numFmt w:val="decimal"/>
      <w:lvlText w:val="%1."/>
      <w:lvlJc w:val="left"/>
      <w:pPr>
        <w:ind w:left="970" w:hanging="420"/>
      </w:pPr>
    </w:lvl>
    <w:lvl w:ilvl="1" w:tentative="0">
      <w:start w:val="1"/>
      <w:numFmt w:val="lowerLetter"/>
      <w:lvlText w:val="%2)"/>
      <w:lvlJc w:val="left"/>
      <w:pPr>
        <w:ind w:left="1390" w:hanging="420"/>
      </w:pPr>
    </w:lvl>
    <w:lvl w:ilvl="2" w:tentative="0">
      <w:start w:val="1"/>
      <w:numFmt w:val="lowerRoman"/>
      <w:lvlText w:val="%3."/>
      <w:lvlJc w:val="right"/>
      <w:pPr>
        <w:ind w:left="1810" w:hanging="420"/>
      </w:pPr>
    </w:lvl>
    <w:lvl w:ilvl="3" w:tentative="0">
      <w:start w:val="1"/>
      <w:numFmt w:val="decimal"/>
      <w:lvlText w:val="%4."/>
      <w:lvlJc w:val="left"/>
      <w:pPr>
        <w:ind w:left="2230" w:hanging="420"/>
      </w:pPr>
    </w:lvl>
    <w:lvl w:ilvl="4" w:tentative="0">
      <w:start w:val="1"/>
      <w:numFmt w:val="lowerLetter"/>
      <w:lvlText w:val="%5)"/>
      <w:lvlJc w:val="left"/>
      <w:pPr>
        <w:ind w:left="2650" w:hanging="420"/>
      </w:pPr>
    </w:lvl>
    <w:lvl w:ilvl="5" w:tentative="0">
      <w:start w:val="1"/>
      <w:numFmt w:val="lowerRoman"/>
      <w:lvlText w:val="%6."/>
      <w:lvlJc w:val="right"/>
      <w:pPr>
        <w:ind w:left="3070" w:hanging="420"/>
      </w:pPr>
    </w:lvl>
    <w:lvl w:ilvl="6" w:tentative="0">
      <w:start w:val="1"/>
      <w:numFmt w:val="decimal"/>
      <w:lvlText w:val="%7."/>
      <w:lvlJc w:val="left"/>
      <w:pPr>
        <w:ind w:left="3490" w:hanging="420"/>
      </w:pPr>
    </w:lvl>
    <w:lvl w:ilvl="7" w:tentative="0">
      <w:start w:val="1"/>
      <w:numFmt w:val="lowerLetter"/>
      <w:lvlText w:val="%8)"/>
      <w:lvlJc w:val="left"/>
      <w:pPr>
        <w:ind w:left="3910" w:hanging="420"/>
      </w:pPr>
    </w:lvl>
    <w:lvl w:ilvl="8" w:tentative="0">
      <w:start w:val="1"/>
      <w:numFmt w:val="lowerRoman"/>
      <w:lvlText w:val="%9."/>
      <w:lvlJc w:val="right"/>
      <w:pPr>
        <w:ind w:left="4330" w:hanging="420"/>
      </w:pPr>
    </w:lvl>
  </w:abstractNum>
  <w:abstractNum w:abstractNumId="1">
    <w:nsid w:val="5B153042"/>
    <w:multiLevelType w:val="singleLevel"/>
    <w:tmpl w:val="5B153042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5B15410A"/>
    <w:multiLevelType w:val="singleLevel"/>
    <w:tmpl w:val="5B15410A"/>
    <w:lvl w:ilvl="0" w:tentative="0">
      <w:start w:val="1"/>
      <w:numFmt w:val="decimal"/>
      <w:suff w:val="space"/>
      <w:lvlText w:val="%1."/>
      <w:lvlJc w:val="left"/>
    </w:lvl>
  </w:abstractNum>
  <w:abstractNum w:abstractNumId="3">
    <w:nsid w:val="5B154C80"/>
    <w:multiLevelType w:val="singleLevel"/>
    <w:tmpl w:val="5B154C80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doNotDisplayPageBoundaries w:val="1"/>
  <w:bordersDoNotSurroundHeader w:val="0"/>
  <w:bordersDoNotSurroundFooter w:val="0"/>
  <w:attachedTemplate r:id="rId1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87A490D"/>
    <w:rsid w:val="00010C83"/>
    <w:rsid w:val="00132CCE"/>
    <w:rsid w:val="002C1E4D"/>
    <w:rsid w:val="0030749D"/>
    <w:rsid w:val="003B0518"/>
    <w:rsid w:val="003B4D6C"/>
    <w:rsid w:val="0050308E"/>
    <w:rsid w:val="00553E62"/>
    <w:rsid w:val="00670293"/>
    <w:rsid w:val="0090128C"/>
    <w:rsid w:val="00E032F7"/>
    <w:rsid w:val="016258D8"/>
    <w:rsid w:val="02E05F44"/>
    <w:rsid w:val="030E2286"/>
    <w:rsid w:val="05B31FA5"/>
    <w:rsid w:val="065E1604"/>
    <w:rsid w:val="06A76FA6"/>
    <w:rsid w:val="07F97B0A"/>
    <w:rsid w:val="087A490D"/>
    <w:rsid w:val="0C9B3B34"/>
    <w:rsid w:val="0D4A3774"/>
    <w:rsid w:val="0D893E25"/>
    <w:rsid w:val="0E345F44"/>
    <w:rsid w:val="0F65154D"/>
    <w:rsid w:val="0FD1533E"/>
    <w:rsid w:val="109D03F1"/>
    <w:rsid w:val="10C82C6C"/>
    <w:rsid w:val="11951DF1"/>
    <w:rsid w:val="12124612"/>
    <w:rsid w:val="12A105AE"/>
    <w:rsid w:val="1372721E"/>
    <w:rsid w:val="13A54856"/>
    <w:rsid w:val="14BE417C"/>
    <w:rsid w:val="14DF3D5F"/>
    <w:rsid w:val="1513421D"/>
    <w:rsid w:val="16AE62D8"/>
    <w:rsid w:val="173E4722"/>
    <w:rsid w:val="18684954"/>
    <w:rsid w:val="1B700969"/>
    <w:rsid w:val="1CFE78FD"/>
    <w:rsid w:val="1D121877"/>
    <w:rsid w:val="1D610949"/>
    <w:rsid w:val="1DFE576E"/>
    <w:rsid w:val="1E0C1DB7"/>
    <w:rsid w:val="1E50153F"/>
    <w:rsid w:val="20163167"/>
    <w:rsid w:val="204C06C5"/>
    <w:rsid w:val="204C3ABF"/>
    <w:rsid w:val="21786973"/>
    <w:rsid w:val="21905AD9"/>
    <w:rsid w:val="23082502"/>
    <w:rsid w:val="23216D9D"/>
    <w:rsid w:val="23BE32F0"/>
    <w:rsid w:val="25374035"/>
    <w:rsid w:val="258F7627"/>
    <w:rsid w:val="27A54B0D"/>
    <w:rsid w:val="29FF77B0"/>
    <w:rsid w:val="2A0C7240"/>
    <w:rsid w:val="2D3D524C"/>
    <w:rsid w:val="2D4D1274"/>
    <w:rsid w:val="2D9B2331"/>
    <w:rsid w:val="2E0F4237"/>
    <w:rsid w:val="2E337B1D"/>
    <w:rsid w:val="2FEE1E98"/>
    <w:rsid w:val="2FF12DE3"/>
    <w:rsid w:val="310C7214"/>
    <w:rsid w:val="31472CDE"/>
    <w:rsid w:val="31EE7501"/>
    <w:rsid w:val="33AB5551"/>
    <w:rsid w:val="34422FB2"/>
    <w:rsid w:val="34C420BC"/>
    <w:rsid w:val="354F3FCD"/>
    <w:rsid w:val="3588008F"/>
    <w:rsid w:val="377F7746"/>
    <w:rsid w:val="39264E00"/>
    <w:rsid w:val="3B445C75"/>
    <w:rsid w:val="3F9E77B4"/>
    <w:rsid w:val="3FFD6F9F"/>
    <w:rsid w:val="41AF6081"/>
    <w:rsid w:val="41C535A9"/>
    <w:rsid w:val="41D41E48"/>
    <w:rsid w:val="463E6D93"/>
    <w:rsid w:val="48204522"/>
    <w:rsid w:val="492C216F"/>
    <w:rsid w:val="49BB3693"/>
    <w:rsid w:val="4AC069F9"/>
    <w:rsid w:val="4B2B240F"/>
    <w:rsid w:val="4B32470A"/>
    <w:rsid w:val="4C5041C2"/>
    <w:rsid w:val="4C722779"/>
    <w:rsid w:val="4D86415B"/>
    <w:rsid w:val="4E9642F4"/>
    <w:rsid w:val="4F115F58"/>
    <w:rsid w:val="503C6BDF"/>
    <w:rsid w:val="51994CBA"/>
    <w:rsid w:val="51E57F0B"/>
    <w:rsid w:val="53312639"/>
    <w:rsid w:val="53A612BA"/>
    <w:rsid w:val="54402377"/>
    <w:rsid w:val="54AD33C2"/>
    <w:rsid w:val="57255415"/>
    <w:rsid w:val="57AD7B18"/>
    <w:rsid w:val="57D20B86"/>
    <w:rsid w:val="5A867D04"/>
    <w:rsid w:val="5AAA4212"/>
    <w:rsid w:val="5BED2FEA"/>
    <w:rsid w:val="5D7B105C"/>
    <w:rsid w:val="5EE80AAF"/>
    <w:rsid w:val="5F0C5595"/>
    <w:rsid w:val="5F1C1ADF"/>
    <w:rsid w:val="5FE70A3A"/>
    <w:rsid w:val="63014F99"/>
    <w:rsid w:val="63992467"/>
    <w:rsid w:val="64165A65"/>
    <w:rsid w:val="66146132"/>
    <w:rsid w:val="66D81543"/>
    <w:rsid w:val="67AB2DE1"/>
    <w:rsid w:val="68004425"/>
    <w:rsid w:val="68406F23"/>
    <w:rsid w:val="684D6800"/>
    <w:rsid w:val="6AC16914"/>
    <w:rsid w:val="6BAC6E1D"/>
    <w:rsid w:val="6E6016B8"/>
    <w:rsid w:val="6EAA51F2"/>
    <w:rsid w:val="6F1840D7"/>
    <w:rsid w:val="710A264E"/>
    <w:rsid w:val="7162754C"/>
    <w:rsid w:val="71754160"/>
    <w:rsid w:val="753147CC"/>
    <w:rsid w:val="78D17AA5"/>
    <w:rsid w:val="79E81B87"/>
    <w:rsid w:val="7A795E09"/>
    <w:rsid w:val="7D8C0211"/>
    <w:rsid w:val="7E59113D"/>
    <w:rsid w:val="7F5E4CCC"/>
    <w:rsid w:val="7FF03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微软雅黑" w:hAnsi="微软雅黑" w:eastAsia="微软雅黑" w:cs="微软雅黑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787"/>
      <w:outlineLvl w:val="0"/>
    </w:pPr>
    <w:rPr>
      <w:b/>
      <w:bCs/>
      <w:sz w:val="55"/>
      <w:szCs w:val="55"/>
    </w:rPr>
  </w:style>
  <w:style w:type="character" w:default="1" w:styleId="6">
    <w:name w:val="Default Paragraph Font"/>
    <w:unhideWhenUsed/>
    <w:qFormat/>
    <w:uiPriority w:val="1"/>
  </w:style>
  <w:style w:type="table" w:default="1" w:styleId="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1"/>
    <w:rPr>
      <w:sz w:val="35"/>
      <w:szCs w:val="35"/>
    </w:rPr>
  </w:style>
  <w:style w:type="paragraph" w:styleId="4">
    <w:name w:val="footer"/>
    <w:basedOn w:val="1"/>
    <w:link w:val="12"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5">
    <w:name w:val="header"/>
    <w:basedOn w:val="1"/>
    <w:link w:val="1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customStyle="1" w:styleId="8">
    <w:name w:val="Table Normal"/>
    <w:unhideWhenUsed/>
    <w:qFormat/>
    <w:uiPriority w:val="2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styleId="9">
    <w:name w:val="List Paragraph"/>
    <w:basedOn w:val="1"/>
    <w:qFormat/>
    <w:uiPriority w:val="1"/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页眉 Char"/>
    <w:basedOn w:val="6"/>
    <w:link w:val="5"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12">
    <w:name w:val="页脚 Char"/>
    <w:basedOn w:val="6"/>
    <w:link w:val="4"/>
    <w:qFormat/>
    <w:uiPriority w:val="99"/>
    <w:rPr>
      <w:rFonts w:ascii="微软雅黑" w:hAnsi="微软雅黑" w:eastAsia="微软雅黑" w:cs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AppData\Roaming\kingsoft\office6\templates\download\f3914343-fc01-0f34-2149-535e6116b823\&#12304;&#31243;&#24207;&#21592;&#31616;&#21382;&#12305;&#31616;&#32422;&#28165;&#26224;&#20010;&#20154;&#31616;&#21382;&#27169;&#26495;.docx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【程序员简历】简约清晰个人简历模板.docx.docx</Template>
  <Pages>1</Pages>
  <Words>869</Words>
  <Characters>1056</Characters>
  <Lines>9</Lines>
  <Paragraphs>2</Paragraphs>
  <ScaleCrop>false</ScaleCrop>
  <LinksUpToDate>false</LinksUpToDate>
  <CharactersWithSpaces>1174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2018-06-02T00:25:00Z</dcterms:created>
  <dc:creator>idiot1419174145</dc:creator>
  <cp:lastModifiedBy>idiot1419174145</cp:lastModifiedBy>
  <dcterms:modified xsi:type="dcterms:W3CDTF">2018-06-04T15:47:38Z</dcterms:modified>
  <dc:title>打印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2017-10-17T00:00:00Z</vt:filetime>
  </property>
  <property fmtid="{D5CDD505-2E9C-101B-9397-08002B2CF9AE}" pid="3" name="Creator">
    <vt:lpwstr>Adobe Illustrator CS6 (Windows)</vt:lpwstr>
  </property>
  <property fmtid="{D5CDD505-2E9C-101B-9397-08002B2CF9AE}" pid="4" name="LastSaved">
    <vt:filetime>2017-10-17T00:00:00Z</vt:filetime>
  </property>
  <property fmtid="{D5CDD505-2E9C-101B-9397-08002B2CF9AE}" pid="5" name="KSOProductBuildVer">
    <vt:lpwstr>2052-10.1.0.6929</vt:lpwstr>
  </property>
</Properties>
</file>